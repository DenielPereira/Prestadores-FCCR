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0" w:lineRule="exact"/>
        <w:ind w:right="0"/>
        <w:jc w:val="left"/>
      </w:pPr>
      <w:r>
        <w:rPr>
          <w:spacing w:val="-3"/>
        </w:rPr>
        <w:t>::</w:t>
      </w:r>
      <w:r>
        <w:rPr>
          <w:spacing w:val="-6"/>
        </w:rPr>
        <w:t> </w:t>
      </w:r>
      <w:r>
        <w:rPr>
          <w:spacing w:val="-1"/>
        </w:rPr>
        <w:t>RADICI</w:t>
      </w:r>
      <w:r>
        <w:rPr>
          <w:spacing w:val="-3"/>
        </w:rPr>
        <w:t> </w:t>
      </w:r>
      <w:r>
        <w:rPr>
          <w:spacing w:val="-1"/>
        </w:rPr>
        <w:t>PLASTICS</w:t>
      </w:r>
      <w:r>
        <w:rPr>
          <w:spacing w:val="-4"/>
        </w:rPr>
        <w:t> </w:t>
      </w:r>
      <w:r>
        <w:rPr/>
        <w:t>::</w:t>
      </w:r>
      <w:r>
        <w:rPr/>
      </w:r>
    </w:p>
    <w:p>
      <w:pPr>
        <w:spacing w:line="270" w:lineRule="exact" w:before="0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pacing w:val="-1"/>
          <w:sz w:val="24"/>
        </w:rPr>
        <w:t>Page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z w:val="24"/>
        </w:rPr>
      </w:r>
    </w:p>
    <w:p>
      <w:pPr>
        <w:spacing w:after="0" w:line="270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0" w:h="16840"/>
          <w:pgMar w:top="0" w:bottom="0" w:left="980" w:right="980"/>
          <w:cols w:num="2" w:equalWidth="0">
            <w:col w:w="2483" w:space="6167"/>
            <w:col w:w="129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tabs>
          <w:tab w:pos="5687" w:val="left" w:leader="none"/>
        </w:tabs>
        <w:spacing w:before="68"/>
        <w:ind w:left="0" w:right="771" w:firstLine="0"/>
        <w:jc w:val="right"/>
        <w:rPr>
          <w:rFonts w:ascii="Verdana" w:hAnsi="Verdana" w:cs="Verdana" w:eastAsia="Verdana"/>
          <w:sz w:val="13"/>
          <w:szCs w:val="13"/>
        </w:rPr>
      </w:pPr>
      <w:r>
        <w:rPr/>
        <w:pict>
          <v:group style="position:absolute;margin-left:79.919998pt;margin-top:-3.848979pt;width:451.95pt;height:693.4pt;mso-position-horizontal-relative:page;mso-position-vertical-relative:paragraph;z-index:-13456" coordorigin="1598,-77" coordsize="9039,13868">
            <v:group style="position:absolute;left:1598;top:-77;width:9039;height:13868" coordorigin="1598,-77" coordsize="9039,13868">
              <v:shape style="position:absolute;left:1598;top:-77;width:9039;height:13868" coordorigin="1598,-77" coordsize="9039,13868" path="m10637,-77l1598,-77,1598,13790,1608,13785,1608,-67,10632,-67,10637,-77xe" filled="true" fillcolor="#000000" stroked="false">
                <v:path arrowok="t"/>
                <v:fill type="solid"/>
              </v:shape>
            </v:group>
            <v:group style="position:absolute;left:1598;top:-77;width:9039;height:13868" coordorigin="1598,-77" coordsize="9039,13868">
              <v:shape style="position:absolute;left:1598;top:-77;width:9039;height:13868" coordorigin="1598,-77" coordsize="9039,13868" path="m10637,-77l10632,-67,10632,13785,1608,13785,1598,13790,10637,13790,10637,-77xe" filled="true" fillcolor="#000000" stroked="false">
                <v:path arrowok="t"/>
                <v:fill type="solid"/>
              </v:shape>
            </v:group>
            <v:group style="position:absolute;left:1608;top:-67;width:48;height:759" coordorigin="1608,-67" coordsize="48,759">
              <v:shape style="position:absolute;left:1608;top:-67;width:48;height:759" coordorigin="1608,-67" coordsize="48,759" path="m1656,-67l1608,-67,1608,691,1618,681,1618,-58,1646,-58,1656,-67xe" filled="true" fillcolor="#000000" stroked="false">
                <v:path arrowok="t"/>
                <v:fill type="solid"/>
              </v:shape>
            </v:group>
            <v:group style="position:absolute;left:1608;top:-67;width:48;height:759" coordorigin="1608,-67" coordsize="48,759">
              <v:shape style="position:absolute;left:1608;top:-67;width:48;height:759" coordorigin="1608,-67" coordsize="48,759" path="m1656,-67l1646,-58,1646,681,1618,681,1608,691,1656,691,1656,-67xe" filled="true" fillcolor="#000000" stroked="false">
                <v:path arrowok="t"/>
                <v:fill type="solid"/>
              </v:shape>
            </v:group>
            <v:group style="position:absolute;left:1656;top:-67;width:8928;height:759" coordorigin="1656,-67" coordsize="8928,759">
              <v:shape style="position:absolute;left:1656;top:-67;width:8928;height:759" coordorigin="1656,-67" coordsize="8928,759" path="m10584,-67l1656,-67,1656,691,1666,681,1666,-58,10574,-58,10584,-67xe" filled="true" fillcolor="#000000" stroked="false">
                <v:path arrowok="t"/>
                <v:fill type="solid"/>
              </v:shape>
            </v:group>
            <v:group style="position:absolute;left:1656;top:-67;width:8928;height:759" coordorigin="1656,-67" coordsize="8928,759">
              <v:shape style="position:absolute;left:1656;top:-67;width:8928;height:759" coordorigin="1656,-67" coordsize="8928,759" path="m10584,-67l10574,-58,10574,681,1666,681,1656,691,10584,691,10584,-67xe" filled="true" fillcolor="#000000" stroked="false">
                <v:path arrowok="t"/>
                <v:fill type="solid"/>
              </v:shape>
              <v:shape style="position:absolute;left:1680;top:81;width:686;height:566" type="#_x0000_t75" stroked="false">
                <v:imagedata r:id="rId5" o:title=""/>
              </v:shape>
            </v:group>
            <v:group style="position:absolute;left:10584;top:-67;width:48;height:759" coordorigin="10584,-67" coordsize="48,759">
              <v:shape style="position:absolute;left:10584;top:-67;width:48;height:759" coordorigin="10584,-67" coordsize="48,759" path="m10632,-67l10584,-67,10584,691,10589,681,10589,-58,10622,-58,10632,-67xe" filled="true" fillcolor="#000000" stroked="false">
                <v:path arrowok="t"/>
                <v:fill type="solid"/>
              </v:shape>
            </v:group>
            <v:group style="position:absolute;left:10584;top:-67;width:48;height:759" coordorigin="10584,-67" coordsize="48,759">
              <v:shape style="position:absolute;left:10584;top:-67;width:48;height:759" coordorigin="10584,-67" coordsize="48,759" path="m10632,-67l10622,-58,10622,681,10589,681,10584,691,10632,691,10632,-67xe" filled="true" fillcolor="#000000" stroked="false">
                <v:path arrowok="t"/>
                <v:fill type="solid"/>
              </v:shape>
            </v:group>
            <v:group style="position:absolute;left:1608;top:691;width:48;height:13095" coordorigin="1608,691" coordsize="48,13095">
              <v:shape style="position:absolute;left:1608;top:691;width:48;height:13095" coordorigin="1608,691" coordsize="48,13095" path="m1656,691l1608,691,1608,13785,1618,13776,1618,701,1646,701,1656,691xe" filled="true" fillcolor="#000000" stroked="false">
                <v:path arrowok="t"/>
                <v:fill type="solid"/>
              </v:shape>
            </v:group>
            <v:group style="position:absolute;left:1608;top:691;width:48;height:13095" coordorigin="1608,691" coordsize="48,13095">
              <v:shape style="position:absolute;left:1608;top:691;width:48;height:13095" coordorigin="1608,691" coordsize="48,13095" path="m1656,691l1646,701,1646,13776,1618,13776,1608,13785,1656,13785,1656,691xe" filled="true" fillcolor="#000000" stroked="false">
                <v:path arrowok="t"/>
                <v:fill type="solid"/>
              </v:shape>
            </v:group>
            <v:group style="position:absolute;left:1656;top:691;width:8928;height:13095" coordorigin="1656,691" coordsize="8928,13095">
              <v:shape style="position:absolute;left:1656;top:691;width:8928;height:13095" coordorigin="1656,691" coordsize="8928,13095" path="m10584,691l1656,691,1656,13785,1666,13776,1666,701,10574,701,10584,691xe" filled="true" fillcolor="#000000" stroked="false">
                <v:path arrowok="t"/>
                <v:fill type="solid"/>
              </v:shape>
            </v:group>
            <v:group style="position:absolute;left:1656;top:691;width:8928;height:13095" coordorigin="1656,691" coordsize="8928,13095">
              <v:shape style="position:absolute;left:1656;top:691;width:8928;height:13095" coordorigin="1656,691" coordsize="8928,13095" path="m10584,691l10574,701,10574,13776,1666,13776,1656,13785,10584,13785,10584,691xe" filled="true" fillcolor="#000000" stroked="false">
                <v:path arrowok="t"/>
                <v:fill type="solid"/>
              </v:shape>
            </v:group>
            <v:group style="position:absolute;left:1666;top:1349;width:8909;height:236" coordorigin="1666,1349" coordsize="8909,236">
              <v:shape style="position:absolute;left:1666;top:1349;width:8909;height:236" coordorigin="1666,1349" coordsize="8909,236" path="m10574,1349l1666,1349,1666,1584,1670,1574,1670,1358,10565,1358,10574,1349xe" filled="true" fillcolor="#000000" stroked="false">
                <v:path arrowok="t"/>
                <v:fill type="solid"/>
              </v:shape>
            </v:group>
            <v:group style="position:absolute;left:1666;top:1349;width:8909;height:236" coordorigin="1666,1349" coordsize="8909,236">
              <v:shape style="position:absolute;left:1666;top:1349;width:8909;height:236" coordorigin="1666,1349" coordsize="8909,236" path="m10574,1349l10565,1358,10565,1574,1670,1574,1666,1584,10574,1584,10574,1349xe" filled="true" fillcolor="#000000" stroked="false">
                <v:path arrowok="t"/>
                <v:fill type="solid"/>
              </v:shape>
            </v:group>
            <v:group style="position:absolute;left:1680;top:1363;width:8880;height:202" coordorigin="1680,1363" coordsize="8880,202">
              <v:shape style="position:absolute;left:1680;top:1363;width:8880;height:202" coordorigin="1680,1363" coordsize="8880,202" path="m10560,1363l1680,1363,1680,1565,1690,1560,1690,1373,10550,1373,10560,1363xe" filled="true" fillcolor="#000000" stroked="false">
                <v:path arrowok="t"/>
                <v:fill type="solid"/>
              </v:shape>
            </v:group>
            <v:group style="position:absolute;left:1680;top:1363;width:8880;height:202" coordorigin="1680,1363" coordsize="8880,202">
              <v:shape style="position:absolute;left:1680;top:1363;width:8880;height:202" coordorigin="1680,1363" coordsize="8880,202" path="m10560,1363l10550,1373,10550,1560,1690,1560,1680,1565,10560,1565,10560,1363xe" filled="true" fillcolor="#000000" stroked="false">
                <v:path arrowok="t"/>
                <v:fill type="solid"/>
              </v:shape>
            </v:group>
            <v:group style="position:absolute;left:1666;top:1747;width:8909;height:236" coordorigin="1666,1747" coordsize="8909,236">
              <v:shape style="position:absolute;left:1666;top:1747;width:8909;height:236" coordorigin="1666,1747" coordsize="8909,236" path="m10574,1747l1666,1747,1666,1982,1670,1973,1670,1752,10565,1752,10574,1747xe" filled="true" fillcolor="#000000" stroked="false">
                <v:path arrowok="t"/>
                <v:fill type="solid"/>
              </v:shape>
            </v:group>
            <v:group style="position:absolute;left:1666;top:1747;width:8909;height:236" coordorigin="1666,1747" coordsize="8909,236">
              <v:shape style="position:absolute;left:1666;top:1747;width:8909;height:236" coordorigin="1666,1747" coordsize="8909,236" path="m10574,1747l10565,1752,10565,1973,1670,1973,1666,1982,10574,1982,10574,1747xe" filled="true" fillcolor="#000000" stroked="false">
                <v:path arrowok="t"/>
                <v:fill type="solid"/>
              </v:shape>
            </v:group>
            <v:group style="position:absolute;left:1680;top:1761;width:8880;height:202" coordorigin="1680,1761" coordsize="8880,202">
              <v:shape style="position:absolute;left:1680;top:1761;width:8880;height:202" coordorigin="1680,1761" coordsize="8880,202" path="m10560,1761l1680,1761,1680,1963,1690,1953,1690,1771,10550,1771,10560,1761xe" filled="true" fillcolor="#000000" stroked="false">
                <v:path arrowok="t"/>
                <v:fill type="solid"/>
              </v:shape>
            </v:group>
            <v:group style="position:absolute;left:1680;top:1761;width:8880;height:202" coordorigin="1680,1761" coordsize="8880,202">
              <v:shape style="position:absolute;left:1680;top:1761;width:8880;height:202" coordorigin="1680,1761" coordsize="8880,202" path="m10560,1761l10550,1771,10550,1953,1690,1953,1680,1963,10560,1963,10560,1761xe" filled="true" fillcolor="#000000" stroked="false">
                <v:path arrowok="t"/>
                <v:fill type="solid"/>
              </v:shape>
              <v:shape style="position:absolute;left:2750;top:2174;width:106;height:106" type="#_x0000_t75" stroked="false">
                <v:imagedata r:id="rId6" o:title=""/>
              </v:shape>
              <v:shape style="position:absolute;left:4382;top:2174;width:106;height:106" type="#_x0000_t75" stroked="false">
                <v:imagedata r:id="rId7" o:title=""/>
              </v:shape>
              <v:shape style="position:absolute;left:6475;top:2174;width:106;height:106" type="#_x0000_t75" stroked="false">
                <v:imagedata r:id="rId6" o:title=""/>
              </v:shape>
              <v:shape style="position:absolute;left:7915;top:2174;width:106;height:106" type="#_x0000_t75" stroked="false">
                <v:imagedata r:id="rId6" o:title=""/>
              </v:shape>
              <v:shape style="position:absolute;left:9178;top:2174;width:106;height:106" type="#_x0000_t75" stroked="false">
                <v:imagedata r:id="rId6" o:title=""/>
              </v:shape>
              <v:shape style="position:absolute;left:2750;top:2337;width:106;height:106" type="#_x0000_t75" stroked="false">
                <v:imagedata r:id="rId6" o:title=""/>
              </v:shape>
              <v:shape style="position:absolute;left:4382;top:2337;width:106;height:106" type="#_x0000_t75" stroked="false">
                <v:imagedata r:id="rId6" o:title=""/>
              </v:shape>
              <v:shape style="position:absolute;left:6475;top:2337;width:106;height:106" type="#_x0000_t75" stroked="false">
                <v:imagedata r:id="rId7" o:title=""/>
              </v:shape>
              <v:shape style="position:absolute;left:7915;top:2337;width:106;height:106" type="#_x0000_t75" stroked="false">
                <v:imagedata r:id="rId6" o:title=""/>
              </v:shape>
              <v:shape style="position:absolute;left:9178;top:2337;width:106;height:106" type="#_x0000_t75" stroked="false">
                <v:imagedata r:id="rId6" o:title=""/>
              </v:shape>
              <v:shape style="position:absolute;left:2750;top:2525;width:106;height:106" type="#_x0000_t75" stroked="false">
                <v:imagedata r:id="rId6" o:title=""/>
              </v:shape>
              <v:shape style="position:absolute;left:4382;top:2525;width:106;height:106" type="#_x0000_t75" stroked="false">
                <v:imagedata r:id="rId6" o:title=""/>
              </v:shape>
              <v:shape style="position:absolute;left:6475;top:2525;width:106;height:106" type="#_x0000_t75" stroked="false">
                <v:imagedata r:id="rId6" o:title=""/>
              </v:shape>
              <v:shape style="position:absolute;left:7915;top:2525;width:106;height:106" type="#_x0000_t75" stroked="false">
                <v:imagedata r:id="rId7" o:title=""/>
              </v:shape>
              <v:shape style="position:absolute;left:9178;top:2525;width:106;height:106" type="#_x0000_t75" stroked="false">
                <v:imagedata r:id="rId6" o:title=""/>
              </v:shape>
              <v:shape style="position:absolute;left:2750;top:2707;width:106;height:106" type="#_x0000_t75" stroked="false">
                <v:imagedata r:id="rId6" o:title=""/>
              </v:shape>
              <v:shape style="position:absolute;left:4382;top:2707;width:106;height:106" type="#_x0000_t75" stroked="false">
                <v:imagedata r:id="rId6" o:title=""/>
              </v:shape>
              <v:shape style="position:absolute;left:6475;top:2707;width:106;height:106" type="#_x0000_t75" stroked="false">
                <v:imagedata r:id="rId6" o:title=""/>
              </v:shape>
              <v:shape style="position:absolute;left:7915;top:2707;width:106;height:106" type="#_x0000_t75" stroked="false">
                <v:imagedata r:id="rId6" o:title=""/>
              </v:shape>
              <v:shape style="position:absolute;left:9178;top:2707;width:106;height:106" type="#_x0000_t75" stroked="false">
                <v:imagedata r:id="rId7" o:title=""/>
              </v:shape>
              <v:shape style="position:absolute;left:2750;top:2870;width:106;height:106" type="#_x0000_t75" stroked="false">
                <v:imagedata r:id="rId6" o:title=""/>
              </v:shape>
              <v:shape style="position:absolute;left:4382;top:2870;width:106;height:106" type="#_x0000_t75" stroked="false">
                <v:imagedata r:id="rId6" o:title=""/>
              </v:shape>
              <v:shape style="position:absolute;left:6475;top:2870;width:106;height:106" type="#_x0000_t75" stroked="false">
                <v:imagedata r:id="rId6" o:title=""/>
              </v:shape>
              <v:shape style="position:absolute;left:7915;top:2870;width:106;height:106" type="#_x0000_t75" stroked="false">
                <v:imagedata r:id="rId6" o:title=""/>
              </v:shape>
              <v:shape style="position:absolute;left:9178;top:2870;width:106;height:106" type="#_x0000_t75" stroked="false">
                <v:imagedata r:id="rId6" o:title=""/>
              </v:shape>
              <v:shape style="position:absolute;left:2750;top:3197;width:106;height:106" type="#_x0000_t75" stroked="false">
                <v:imagedata r:id="rId6" o:title=""/>
              </v:shape>
              <v:shape style="position:absolute;left:4382;top:3197;width:106;height:106" type="#_x0000_t75" stroked="false">
                <v:imagedata r:id="rId6" o:title=""/>
              </v:shape>
              <v:shape style="position:absolute;left:6475;top:3197;width:106;height:106" type="#_x0000_t75" stroked="false">
                <v:imagedata r:id="rId6" o:title=""/>
              </v:shape>
              <v:shape style="position:absolute;left:7915;top:3197;width:106;height:106" type="#_x0000_t75" stroked="false">
                <v:imagedata r:id="rId6" o:title=""/>
              </v:shape>
              <v:shape style="position:absolute;left:9178;top:3197;width:106;height:106" type="#_x0000_t75" stroked="false">
                <v:imagedata r:id="rId6" o:title=""/>
              </v:shape>
              <v:shape style="position:absolute;left:2750;top:3355;width:106;height:106" type="#_x0000_t75" stroked="false">
                <v:imagedata r:id="rId6" o:title=""/>
              </v:shape>
              <v:shape style="position:absolute;left:4382;top:3355;width:106;height:106" type="#_x0000_t75" stroked="false">
                <v:imagedata r:id="rId6" o:title=""/>
              </v:shape>
              <v:shape style="position:absolute;left:1666;top:3648;width:403;height:82" type="#_x0000_t75" stroked="false">
                <v:imagedata r:id="rId8" o:title=""/>
              </v:shape>
              <v:shape style="position:absolute;left:8818;top:3845;width:134;height:235" type="#_x0000_t75" stroked="false">
                <v:imagedata r:id="rId9" o:title=""/>
              </v:shape>
            </v:group>
            <v:group style="position:absolute;left:1666;top:4089;width:8909;height:192" coordorigin="1666,4089" coordsize="8909,192">
              <v:shape style="position:absolute;left:1666;top:4089;width:8909;height:192" coordorigin="1666,4089" coordsize="8909,192" path="m10574,4089l1666,4089,1666,4281,1670,4277,1670,4099,10565,4099,10574,4089xe" filled="true" fillcolor="#000000" stroked="false">
                <v:path arrowok="t"/>
                <v:fill type="solid"/>
              </v:shape>
            </v:group>
            <v:group style="position:absolute;left:1666;top:4089;width:8909;height:192" coordorigin="1666,4089" coordsize="8909,192">
              <v:shape style="position:absolute;left:1666;top:4089;width:8909;height:192" coordorigin="1666,4089" coordsize="8909,192" path="m10574,4089l10565,4099,10565,4277,1670,4277,1666,4281,10574,4281,10574,4089xe" filled="true" fillcolor="#000000" stroked="false">
                <v:path arrowok="t"/>
                <v:fill type="solid"/>
              </v:shape>
            </v:group>
            <v:group style="position:absolute;left:1680;top:4104;width:8880;height:164" coordorigin="1680,4104" coordsize="8880,164">
              <v:shape style="position:absolute;left:1680;top:4104;width:8880;height:164" coordorigin="1680,4104" coordsize="8880,164" path="m10560,4104l1680,4104,1680,4267,1690,4257,1690,4113,10550,4113,10560,4104xe" filled="true" fillcolor="#000000" stroked="false">
                <v:path arrowok="t"/>
                <v:fill type="solid"/>
              </v:shape>
            </v:group>
            <v:group style="position:absolute;left:1680;top:4104;width:8880;height:164" coordorigin="1680,4104" coordsize="8880,164">
              <v:shape style="position:absolute;left:1680;top:4104;width:8880;height:164" coordorigin="1680,4104" coordsize="8880,164" path="m10560,4104l10550,4113,10550,4257,1690,4257,1680,4267,10560,4267,10560,4104xe" filled="true" fillcolor="#000000" stroked="false">
                <v:path arrowok="t"/>
                <v:fill type="solid"/>
              </v:shape>
            </v:group>
            <v:group style="position:absolute;left:1666;top:4281;width:8909;height:2333" coordorigin="1666,4281" coordsize="8909,2333">
              <v:shape style="position:absolute;left:1666;top:4281;width:8909;height:2333" coordorigin="1666,4281" coordsize="8909,2333" path="m10574,4281l1666,4281,1666,6614,1670,6605,1670,4291,10565,4291,10574,4281xe" filled="true" fillcolor="#000000" stroked="false">
                <v:path arrowok="t"/>
                <v:fill type="solid"/>
              </v:shape>
            </v:group>
            <v:group style="position:absolute;left:1666;top:4281;width:8909;height:2333" coordorigin="1666,4281" coordsize="8909,2333">
              <v:shape style="position:absolute;left:1666;top:4281;width:8909;height:2333" coordorigin="1666,4281" coordsize="8909,2333" path="m10574,4281l10565,4291,10565,6605,1670,6605,1666,6614,10574,6614,10574,4281xe" filled="true" fillcolor="#000000" stroked="false">
                <v:path arrowok="t"/>
                <v:fill type="solid"/>
              </v:shape>
            </v:group>
            <v:group style="position:absolute;left:1670;top:4291;width:5319;height:144" coordorigin="1670,4291" coordsize="5319,144">
              <v:shape style="position:absolute;left:1670;top:4291;width:5319;height:144" coordorigin="1670,4291" coordsize="5319,144" path="m6989,4291l1670,4291,1670,4435,1680,4430,1680,4301,6979,4301,6989,4291xe" filled="true" fillcolor="#000000" stroked="false">
                <v:path arrowok="t"/>
                <v:fill type="solid"/>
              </v:shape>
            </v:group>
            <v:group style="position:absolute;left:1670;top:4291;width:5319;height:144" coordorigin="1670,4291" coordsize="5319,144">
              <v:shape style="position:absolute;left:1670;top:4291;width:5319;height:144" coordorigin="1670,4291" coordsize="5319,144" path="m6989,4291l6979,4301,6979,4430,1680,4430,1670,4435,6989,4435,6989,4291xe" filled="true" fillcolor="#000000" stroked="false">
                <v:path arrowok="t"/>
                <v:fill type="solid"/>
              </v:shape>
            </v:group>
            <v:group style="position:absolute;left:6989;top:4291;width:1772;height:144" coordorigin="6989,4291" coordsize="1772,144">
              <v:shape style="position:absolute;left:6989;top:4291;width:1772;height:144" coordorigin="6989,4291" coordsize="1772,144" path="m8760,4291l6989,4291,6989,4435,6998,4430,6998,4301,8755,4301,8760,4291xe" filled="true" fillcolor="#000000" stroked="false">
                <v:path arrowok="t"/>
                <v:fill type="solid"/>
              </v:shape>
            </v:group>
            <v:group style="position:absolute;left:6989;top:4291;width:1772;height:144" coordorigin="6989,4291" coordsize="1772,144">
              <v:shape style="position:absolute;left:6989;top:4291;width:1772;height:144" coordorigin="6989,4291" coordsize="1772,144" path="m8760,4291l8755,4301,8755,4430,6998,4430,6989,4435,8760,4435,8760,4291xe" filled="true" fillcolor="#000000" stroked="false">
                <v:path arrowok="t"/>
                <v:fill type="solid"/>
              </v:shape>
            </v:group>
            <v:group style="position:absolute;left:8760;top:4291;width:922;height:144" coordorigin="8760,4291" coordsize="922,144">
              <v:shape style="position:absolute;left:8760;top:4291;width:922;height:144" coordorigin="8760,4291" coordsize="922,144" path="m9682,4291l8760,4291,8760,4435,8770,4430,8770,4301,9677,4301,9682,4291xe" filled="true" fillcolor="#000000" stroked="false">
                <v:path arrowok="t"/>
                <v:fill type="solid"/>
              </v:shape>
            </v:group>
            <v:group style="position:absolute;left:8760;top:4291;width:922;height:144" coordorigin="8760,4291" coordsize="922,144">
              <v:shape style="position:absolute;left:8760;top:4291;width:922;height:144" coordorigin="8760,4291" coordsize="922,144" path="m9682,4291l9677,4301,9677,4430,8770,4430,8760,4435,9682,4435,9682,4291xe" filled="true" fillcolor="#000000" stroked="false">
                <v:path arrowok="t"/>
                <v:fill type="solid"/>
              </v:shape>
            </v:group>
            <v:group style="position:absolute;left:9682;top:4291;width:884;height:144" coordorigin="9682,4291" coordsize="884,144">
              <v:shape style="position:absolute;left:9682;top:4291;width:884;height:144" coordorigin="9682,4291" coordsize="884,144" path="m10565,4291l9682,4291,9682,4435,9691,4430,9691,4301,10560,4301,10565,4291xe" filled="true" fillcolor="#000000" stroked="false">
                <v:path arrowok="t"/>
                <v:fill type="solid"/>
              </v:shape>
            </v:group>
            <v:group style="position:absolute;left:9682;top:4291;width:884;height:144" coordorigin="9682,4291" coordsize="884,144">
              <v:shape style="position:absolute;left:9682;top:4291;width:884;height:144" coordorigin="9682,4291" coordsize="884,144" path="m10565,4291l10560,4301,10560,4430,9691,4430,9682,4435,10565,4435,10565,4291xe" filled="true" fillcolor="#000000" stroked="false">
                <v:path arrowok="t"/>
                <v:fill type="solid"/>
              </v:shape>
            </v:group>
            <v:group style="position:absolute;left:1670;top:4435;width:5319;height:149" coordorigin="1670,4435" coordsize="5319,149">
              <v:shape style="position:absolute;left:1670;top:4435;width:5319;height:149" coordorigin="1670,4435" coordsize="5319,149" path="m6989,4435l1670,4435,1670,4584,1680,4574,1680,4445,6979,4445,6989,4435xe" filled="true" fillcolor="#000000" stroked="false">
                <v:path arrowok="t"/>
                <v:fill type="solid"/>
              </v:shape>
            </v:group>
            <v:group style="position:absolute;left:1670;top:4435;width:5319;height:149" coordorigin="1670,4435" coordsize="5319,149">
              <v:shape style="position:absolute;left:1670;top:4435;width:5319;height:149" coordorigin="1670,4435" coordsize="5319,149" path="m6989,4435l6979,4445,6979,4574,1680,4574,1670,4584,6989,4584,6989,4435xe" filled="true" fillcolor="#000000" stroked="false">
                <v:path arrowok="t"/>
                <v:fill type="solid"/>
              </v:shape>
            </v:group>
            <v:group style="position:absolute;left:1670;top:4584;width:5319;height:375" coordorigin="1670,4584" coordsize="5319,375">
              <v:shape style="position:absolute;left:1670;top:4584;width:5319;height:375" coordorigin="1670,4584" coordsize="5319,375" path="m6989,4584l1670,4584,1670,4958,1680,4949,1680,4593,6979,4593,6989,4584xe" filled="true" fillcolor="#000000" stroked="false">
                <v:path arrowok="t"/>
                <v:fill type="solid"/>
              </v:shape>
            </v:group>
            <v:group style="position:absolute;left:1670;top:4584;width:5319;height:375" coordorigin="1670,4584" coordsize="5319,375">
              <v:shape style="position:absolute;left:1670;top:4584;width:5319;height:375" coordorigin="1670,4584" coordsize="5319,375" path="m6989,4584l6979,4593,6979,4949,1680,4949,1670,4958,6989,4958,6989,4584xe" filled="true" fillcolor="#000000" stroked="false">
                <v:path arrowok="t"/>
                <v:fill type="solid"/>
              </v:shape>
              <v:shape style="position:absolute;left:6806;top:4598;width:139;height:346" type="#_x0000_t75" stroked="false">
                <v:imagedata r:id="rId10" o:title=""/>
              </v:shape>
            </v:group>
            <v:group style="position:absolute;left:6989;top:4584;width:1772;height:375" coordorigin="6989,4584" coordsize="1772,375">
              <v:shape style="position:absolute;left:6989;top:4584;width:1772;height:375" coordorigin="6989,4584" coordsize="1772,375" path="m8760,4584l6989,4584,6989,4958,6998,4949,6998,4593,8755,4593,8760,4584xe" filled="true" fillcolor="#000000" stroked="false">
                <v:path arrowok="t"/>
                <v:fill type="solid"/>
              </v:shape>
            </v:group>
            <v:group style="position:absolute;left:6989;top:4584;width:1772;height:375" coordorigin="6989,4584" coordsize="1772,375">
              <v:shape style="position:absolute;left:6989;top:4584;width:1772;height:375" coordorigin="6989,4584" coordsize="1772,375" path="m8760,4584l8755,4593,8755,4949,6998,4949,6989,4958,8760,4958,8760,4584xe" filled="true" fillcolor="#000000" stroked="false">
                <v:path arrowok="t"/>
                <v:fill type="solid"/>
              </v:shape>
            </v:group>
            <v:group style="position:absolute;left:8760;top:4584;width:922;height:375" coordorigin="8760,4584" coordsize="922,375">
              <v:shape style="position:absolute;left:8760;top:4584;width:922;height:375" coordorigin="8760,4584" coordsize="922,375" path="m9682,4584l8760,4584,8760,4958,8770,4949,8770,4593,9677,4593,9682,4584xe" filled="true" fillcolor="#000000" stroked="false">
                <v:path arrowok="t"/>
                <v:fill type="solid"/>
              </v:shape>
            </v:group>
            <v:group style="position:absolute;left:8760;top:4584;width:922;height:375" coordorigin="8760,4584" coordsize="922,375">
              <v:shape style="position:absolute;left:8760;top:4584;width:922;height:375" coordorigin="8760,4584" coordsize="922,375" path="m9682,4584l9677,4593,9677,4949,8770,4949,8760,4958,9682,4958,9682,4584xe" filled="true" fillcolor="#000000" stroked="false">
                <v:path arrowok="t"/>
                <v:fill type="solid"/>
              </v:shape>
            </v:group>
            <v:group style="position:absolute;left:9682;top:4584;width:884;height:375" coordorigin="9682,4584" coordsize="884,375">
              <v:shape style="position:absolute;left:9682;top:4584;width:884;height:375" coordorigin="9682,4584" coordsize="884,375" path="m10565,4584l9682,4584,9682,4958,9691,4949,9691,4593,10560,4593,10565,4584xe" filled="true" fillcolor="#000000" stroked="false">
                <v:path arrowok="t"/>
                <v:fill type="solid"/>
              </v:shape>
            </v:group>
            <v:group style="position:absolute;left:9682;top:4584;width:884;height:375" coordorigin="9682,4584" coordsize="884,375">
              <v:shape style="position:absolute;left:9682;top:4584;width:884;height:375" coordorigin="9682,4584" coordsize="884,375" path="m10565,4584l10560,4593,10560,4949,9691,4949,9682,4958,10565,4958,10565,4584xe" filled="true" fillcolor="#000000" stroked="false">
                <v:path arrowok="t"/>
                <v:fill type="solid"/>
              </v:shape>
            </v:group>
            <v:group style="position:absolute;left:1670;top:4958;width:5319;height:375" coordorigin="1670,4958" coordsize="5319,375">
              <v:shape style="position:absolute;left:1670;top:4958;width:5319;height:375" coordorigin="1670,4958" coordsize="5319,375" path="m6989,4958l1670,4958,1670,5333,1680,5328,1680,4968,6979,4968,6989,4958xe" filled="true" fillcolor="#000000" stroked="false">
                <v:path arrowok="t"/>
                <v:fill type="solid"/>
              </v:shape>
            </v:group>
            <v:group style="position:absolute;left:1670;top:4958;width:5319;height:375" coordorigin="1670,4958" coordsize="5319,375">
              <v:shape style="position:absolute;left:1670;top:4958;width:5319;height:375" coordorigin="1670,4958" coordsize="5319,375" path="m6989,4958l6979,4968,6979,5328,1680,5328,1670,5333,6989,5333,6989,4958xe" filled="true" fillcolor="#000000" stroked="false">
                <v:path arrowok="t"/>
                <v:fill type="solid"/>
              </v:shape>
              <v:shape style="position:absolute;left:6806;top:4973;width:139;height:346" type="#_x0000_t75" stroked="false">
                <v:imagedata r:id="rId10" o:title=""/>
              </v:shape>
            </v:group>
            <v:group style="position:absolute;left:6989;top:4958;width:1772;height:375" coordorigin="6989,4958" coordsize="1772,375">
              <v:shape style="position:absolute;left:6989;top:4958;width:1772;height:375" coordorigin="6989,4958" coordsize="1772,375" path="m8760,4958l6989,4958,6989,5333,6998,5328,6998,4968,8755,4968,8760,4958xe" filled="true" fillcolor="#000000" stroked="false">
                <v:path arrowok="t"/>
                <v:fill type="solid"/>
              </v:shape>
            </v:group>
            <v:group style="position:absolute;left:6989;top:4958;width:1772;height:375" coordorigin="6989,4958" coordsize="1772,375">
              <v:shape style="position:absolute;left:6989;top:4958;width:1772;height:375" coordorigin="6989,4958" coordsize="1772,375" path="m8760,4958l8755,4968,8755,5328,6998,5328,6989,5333,8760,5333,8760,4958xe" filled="true" fillcolor="#000000" stroked="false">
                <v:path arrowok="t"/>
                <v:fill type="solid"/>
              </v:shape>
            </v:group>
            <v:group style="position:absolute;left:8760;top:4958;width:922;height:375" coordorigin="8760,4958" coordsize="922,375">
              <v:shape style="position:absolute;left:8760;top:4958;width:922;height:375" coordorigin="8760,4958" coordsize="922,375" path="m9682,4958l8760,4958,8760,5333,8770,5328,8770,4968,9677,4968,9682,4958xe" filled="true" fillcolor="#000000" stroked="false">
                <v:path arrowok="t"/>
                <v:fill type="solid"/>
              </v:shape>
            </v:group>
            <v:group style="position:absolute;left:8760;top:4958;width:922;height:375" coordorigin="8760,4958" coordsize="922,375">
              <v:shape style="position:absolute;left:8760;top:4958;width:922;height:375" coordorigin="8760,4958" coordsize="922,375" path="m9682,4958l9677,4968,9677,5328,8770,5328,8760,5333,9682,5333,9682,4958xe" filled="true" fillcolor="#000000" stroked="false">
                <v:path arrowok="t"/>
                <v:fill type="solid"/>
              </v:shape>
            </v:group>
            <v:group style="position:absolute;left:9682;top:4958;width:884;height:375" coordorigin="9682,4958" coordsize="884,375">
              <v:shape style="position:absolute;left:9682;top:4958;width:884;height:375" coordorigin="9682,4958" coordsize="884,375" path="m10565,4958l9682,4958,9682,5333,9691,5328,9691,4968,10560,4968,10565,4958xe" filled="true" fillcolor="#000000" stroked="false">
                <v:path arrowok="t"/>
                <v:fill type="solid"/>
              </v:shape>
            </v:group>
            <v:group style="position:absolute;left:9682;top:4958;width:884;height:375" coordorigin="9682,4958" coordsize="884,375">
              <v:shape style="position:absolute;left:9682;top:4958;width:884;height:375" coordorigin="9682,4958" coordsize="884,375" path="m10565,4958l10560,4968,10560,5328,9691,5328,9682,5333,10565,5333,10565,4958xe" filled="true" fillcolor="#000000" stroked="false">
                <v:path arrowok="t"/>
                <v:fill type="solid"/>
              </v:shape>
            </v:group>
            <v:group style="position:absolute;left:1670;top:5333;width:5319;height:380" coordorigin="1670,5333" coordsize="5319,380">
              <v:shape style="position:absolute;left:1670;top:5333;width:5319;height:380" coordorigin="1670,5333" coordsize="5319,380" path="m6989,5333l1670,5333,1670,5712,1680,5702,1680,5342,6979,5342,6989,5333xe" filled="true" fillcolor="#000000" stroked="false">
                <v:path arrowok="t"/>
                <v:fill type="solid"/>
              </v:shape>
            </v:group>
            <v:group style="position:absolute;left:1670;top:5333;width:5319;height:380" coordorigin="1670,5333" coordsize="5319,380">
              <v:shape style="position:absolute;left:1670;top:5333;width:5319;height:380" coordorigin="1670,5333" coordsize="5319,380" path="m6989,5333l6979,5342,6979,5702,1680,5702,1670,5712,6989,5712,6989,5333xe" filled="true" fillcolor="#000000" stroked="false">
                <v:path arrowok="t"/>
                <v:fill type="solid"/>
              </v:shape>
              <v:shape style="position:absolute;left:6806;top:5352;width:139;height:341" type="#_x0000_t75" stroked="false">
                <v:imagedata r:id="rId11" o:title=""/>
              </v:shape>
            </v:group>
            <v:group style="position:absolute;left:6989;top:5333;width:1772;height:380" coordorigin="6989,5333" coordsize="1772,380">
              <v:shape style="position:absolute;left:6989;top:5333;width:1772;height:380" coordorigin="6989,5333" coordsize="1772,380" path="m8760,5333l6989,5333,6989,5712,6998,5702,6998,5342,8755,5342,8760,5333xe" filled="true" fillcolor="#000000" stroked="false">
                <v:path arrowok="t"/>
                <v:fill type="solid"/>
              </v:shape>
            </v:group>
            <v:group style="position:absolute;left:6989;top:5333;width:1772;height:380" coordorigin="6989,5333" coordsize="1772,380">
              <v:shape style="position:absolute;left:6989;top:5333;width:1772;height:380" coordorigin="6989,5333" coordsize="1772,380" path="m8760,5333l8755,5342,8755,5702,6998,5702,6989,5712,8760,5712,8760,5333xe" filled="true" fillcolor="#000000" stroked="false">
                <v:path arrowok="t"/>
                <v:fill type="solid"/>
              </v:shape>
            </v:group>
            <v:group style="position:absolute;left:8760;top:5333;width:922;height:380" coordorigin="8760,5333" coordsize="922,380">
              <v:shape style="position:absolute;left:8760;top:5333;width:922;height:380" coordorigin="8760,5333" coordsize="922,380" path="m9682,5333l8760,5333,8760,5712,8770,5702,8770,5342,9677,5342,9682,5333xe" filled="true" fillcolor="#000000" stroked="false">
                <v:path arrowok="t"/>
                <v:fill type="solid"/>
              </v:shape>
            </v:group>
            <v:group style="position:absolute;left:8760;top:5333;width:922;height:380" coordorigin="8760,5333" coordsize="922,380">
              <v:shape style="position:absolute;left:8760;top:5333;width:922;height:380" coordorigin="8760,5333" coordsize="922,380" path="m9682,5333l9677,5342,9677,5702,8770,5702,8760,5712,9682,5712,9682,5333xe" filled="true" fillcolor="#000000" stroked="false">
                <v:path arrowok="t"/>
                <v:fill type="solid"/>
              </v:shape>
            </v:group>
            <v:group style="position:absolute;left:9682;top:5333;width:884;height:380" coordorigin="9682,5333" coordsize="884,380">
              <v:shape style="position:absolute;left:9682;top:5333;width:884;height:380" coordorigin="9682,5333" coordsize="884,380" path="m10565,5333l9682,5333,9682,5712,9691,5702,9691,5342,10560,5342,10565,5333xe" filled="true" fillcolor="#000000" stroked="false">
                <v:path arrowok="t"/>
                <v:fill type="solid"/>
              </v:shape>
            </v:group>
            <v:group style="position:absolute;left:9682;top:5333;width:884;height:380" coordorigin="9682,5333" coordsize="884,380">
              <v:shape style="position:absolute;left:9682;top:5333;width:884;height:380" coordorigin="9682,5333" coordsize="884,380" path="m10565,5333l10560,5342,10560,5702,9691,5702,9682,5712,10565,5712,10565,5333xe" filled="true" fillcolor="#000000" stroked="false">
                <v:path arrowok="t"/>
                <v:fill type="solid"/>
              </v:shape>
            </v:group>
            <v:group style="position:absolute;left:1670;top:5712;width:5319;height:144" coordorigin="1670,5712" coordsize="5319,144">
              <v:shape style="position:absolute;left:1670;top:5712;width:5319;height:144" coordorigin="1670,5712" coordsize="5319,144" path="m6989,5712l1670,5712,1670,5856,1680,5846,1680,5717,6979,5717,6989,5712xe" filled="true" fillcolor="#000000" stroked="false">
                <v:path arrowok="t"/>
                <v:fill type="solid"/>
              </v:shape>
            </v:group>
            <v:group style="position:absolute;left:1670;top:5712;width:5319;height:144" coordorigin="1670,5712" coordsize="5319,144">
              <v:shape style="position:absolute;left:1670;top:5712;width:5319;height:144" coordorigin="1670,5712" coordsize="5319,144" path="m6989,5712l6979,5717,6979,5846,1680,5846,1670,5856,6989,5856,6989,5712xe" filled="true" fillcolor="#000000" stroked="false">
                <v:path arrowok="t"/>
                <v:fill type="solid"/>
              </v:shape>
            </v:group>
            <v:group style="position:absolute;left:1670;top:5856;width:5319;height:375" coordorigin="1670,5856" coordsize="5319,375">
              <v:shape style="position:absolute;left:1670;top:5856;width:5319;height:375" coordorigin="1670,5856" coordsize="5319,375" path="m6989,5856l1670,5856,1670,6230,1680,6221,1680,5865,6979,5865,6989,5856xe" filled="true" fillcolor="#000000" stroked="false">
                <v:path arrowok="t"/>
                <v:fill type="solid"/>
              </v:shape>
            </v:group>
            <v:group style="position:absolute;left:1670;top:5856;width:5319;height:375" coordorigin="1670,5856" coordsize="5319,375">
              <v:shape style="position:absolute;left:1670;top:5856;width:5319;height:375" coordorigin="1670,5856" coordsize="5319,375" path="m6989,5856l6979,5865,6979,6221,1680,6221,1670,6230,6989,6230,6989,5856xe" filled="true" fillcolor="#000000" stroked="false">
                <v:path arrowok="t"/>
                <v:fill type="solid"/>
              </v:shape>
              <v:shape style="position:absolute;left:6806;top:5870;width:139;height:346" type="#_x0000_t75" stroked="false">
                <v:imagedata r:id="rId10" o:title=""/>
              </v:shape>
            </v:group>
            <v:group style="position:absolute;left:6989;top:5856;width:1772;height:375" coordorigin="6989,5856" coordsize="1772,375">
              <v:shape style="position:absolute;left:6989;top:5856;width:1772;height:375" coordorigin="6989,5856" coordsize="1772,375" path="m8760,5856l6989,5856,6989,6230,6998,6221,6998,5865,8755,5865,8760,5856xe" filled="true" fillcolor="#000000" stroked="false">
                <v:path arrowok="t"/>
                <v:fill type="solid"/>
              </v:shape>
            </v:group>
            <v:group style="position:absolute;left:6989;top:5856;width:1772;height:375" coordorigin="6989,5856" coordsize="1772,375">
              <v:shape style="position:absolute;left:6989;top:5856;width:1772;height:375" coordorigin="6989,5856" coordsize="1772,375" path="m8760,5856l8755,5865,8755,6221,6998,6221,6989,6230,8760,6230,8760,5856xe" filled="true" fillcolor="#000000" stroked="false">
                <v:path arrowok="t"/>
                <v:fill type="solid"/>
              </v:shape>
            </v:group>
            <v:group style="position:absolute;left:8760;top:5856;width:922;height:375" coordorigin="8760,5856" coordsize="922,375">
              <v:shape style="position:absolute;left:8760;top:5856;width:922;height:375" coordorigin="8760,5856" coordsize="922,375" path="m9682,5856l8760,5856,8760,6230,8770,6221,8770,5865,9677,5865,9682,5856xe" filled="true" fillcolor="#000000" stroked="false">
                <v:path arrowok="t"/>
                <v:fill type="solid"/>
              </v:shape>
            </v:group>
            <v:group style="position:absolute;left:8760;top:5856;width:922;height:375" coordorigin="8760,5856" coordsize="922,375">
              <v:shape style="position:absolute;left:8760;top:5856;width:922;height:375" coordorigin="8760,5856" coordsize="922,375" path="m9682,5856l9677,5865,9677,6221,8770,6221,8760,6230,9682,6230,9682,5856xe" filled="true" fillcolor="#000000" stroked="false">
                <v:path arrowok="t"/>
                <v:fill type="solid"/>
              </v:shape>
            </v:group>
            <v:group style="position:absolute;left:9682;top:5856;width:884;height:375" coordorigin="9682,5856" coordsize="884,375">
              <v:shape style="position:absolute;left:9682;top:5856;width:884;height:375" coordorigin="9682,5856" coordsize="884,375" path="m10565,5856l9682,5856,9682,6230,9691,6221,9691,5865,10560,5865,10565,5856xe" filled="true" fillcolor="#000000" stroked="false">
                <v:path arrowok="t"/>
                <v:fill type="solid"/>
              </v:shape>
            </v:group>
            <v:group style="position:absolute;left:9682;top:5856;width:884;height:375" coordorigin="9682,5856" coordsize="884,375">
              <v:shape style="position:absolute;left:9682;top:5856;width:884;height:375" coordorigin="9682,5856" coordsize="884,375" path="m10565,5856l10560,5865,10560,6221,9691,6221,9682,6230,10565,6230,10565,5856xe" filled="true" fillcolor="#000000" stroked="false">
                <v:path arrowok="t"/>
                <v:fill type="solid"/>
              </v:shape>
            </v:group>
            <v:group style="position:absolute;left:1670;top:6230;width:5319;height:375" coordorigin="1670,6230" coordsize="5319,375">
              <v:shape style="position:absolute;left:1670;top:6230;width:5319;height:375" coordorigin="1670,6230" coordsize="5319,375" path="m6989,6230l1670,6230,1670,6605,1680,6600,1680,6240,6979,6240,6989,6230xe" filled="true" fillcolor="#000000" stroked="false">
                <v:path arrowok="t"/>
                <v:fill type="solid"/>
              </v:shape>
            </v:group>
            <v:group style="position:absolute;left:1670;top:6230;width:5319;height:375" coordorigin="1670,6230" coordsize="5319,375">
              <v:shape style="position:absolute;left:1670;top:6230;width:5319;height:375" coordorigin="1670,6230" coordsize="5319,375" path="m6989,6230l6979,6240,6979,6600,1680,6600,1670,6605,6989,6605,6989,6230xe" filled="true" fillcolor="#000000" stroked="false">
                <v:path arrowok="t"/>
                <v:fill type="solid"/>
              </v:shape>
              <v:shape style="position:absolute;left:6806;top:6249;width:139;height:341" type="#_x0000_t75" stroked="false">
                <v:imagedata r:id="rId11" o:title=""/>
              </v:shape>
            </v:group>
            <v:group style="position:absolute;left:6989;top:6230;width:1772;height:375" coordorigin="6989,6230" coordsize="1772,375">
              <v:shape style="position:absolute;left:6989;top:6230;width:1772;height:375" coordorigin="6989,6230" coordsize="1772,375" path="m8760,6230l6989,6230,6989,6605,6998,6600,6998,6240,8755,6240,8760,6230xe" filled="true" fillcolor="#000000" stroked="false">
                <v:path arrowok="t"/>
                <v:fill type="solid"/>
              </v:shape>
            </v:group>
            <v:group style="position:absolute;left:6989;top:6230;width:1772;height:375" coordorigin="6989,6230" coordsize="1772,375">
              <v:shape style="position:absolute;left:6989;top:6230;width:1772;height:375" coordorigin="6989,6230" coordsize="1772,375" path="m8760,6230l8755,6240,8755,6600,6998,6600,6989,6605,8760,6605,8760,6230xe" filled="true" fillcolor="#000000" stroked="false">
                <v:path arrowok="t"/>
                <v:fill type="solid"/>
              </v:shape>
            </v:group>
            <v:group style="position:absolute;left:8760;top:6230;width:922;height:375" coordorigin="8760,6230" coordsize="922,375">
              <v:shape style="position:absolute;left:8760;top:6230;width:922;height:375" coordorigin="8760,6230" coordsize="922,375" path="m9682,6230l8760,6230,8760,6605,8770,6600,8770,6240,9677,6240,9682,6230xe" filled="true" fillcolor="#000000" stroked="false">
                <v:path arrowok="t"/>
                <v:fill type="solid"/>
              </v:shape>
            </v:group>
            <v:group style="position:absolute;left:8760;top:6230;width:922;height:375" coordorigin="8760,6230" coordsize="922,375">
              <v:shape style="position:absolute;left:8760;top:6230;width:922;height:375" coordorigin="8760,6230" coordsize="922,375" path="m9682,6230l9677,6240,9677,6600,8770,6600,8760,6605,9682,6605,9682,6230xe" filled="true" fillcolor="#000000" stroked="false">
                <v:path arrowok="t"/>
                <v:fill type="solid"/>
              </v:shape>
            </v:group>
            <v:group style="position:absolute;left:9682;top:6230;width:884;height:375" coordorigin="9682,6230" coordsize="884,375">
              <v:shape style="position:absolute;left:9682;top:6230;width:884;height:375" coordorigin="9682,6230" coordsize="884,375" path="m10565,6230l9682,6230,9682,6605,9691,6600,9691,6240,10560,6240,10565,6230xe" filled="true" fillcolor="#000000" stroked="false">
                <v:path arrowok="t"/>
                <v:fill type="solid"/>
              </v:shape>
            </v:group>
            <v:group style="position:absolute;left:9682;top:6230;width:884;height:375" coordorigin="9682,6230" coordsize="884,375">
              <v:shape style="position:absolute;left:9682;top:6230;width:884;height:375" coordorigin="9682,6230" coordsize="884,375" path="m10565,6230l10560,6240,10560,6600,9691,6600,9682,6605,10565,6605,10565,6230xe" filled="true" fillcolor="#000000" stroked="false">
                <v:path arrowok="t"/>
                <v:fill type="solid"/>
              </v:shape>
            </v:group>
            <v:group style="position:absolute;left:1666;top:6614;width:8909;height:221" coordorigin="1666,6614" coordsize="8909,221">
              <v:shape style="position:absolute;left:1666;top:6614;width:8909;height:221" coordorigin="1666,6614" coordsize="8909,221" path="m10574,6614l1666,6614,1666,6835,1670,6825,1670,6624,10565,6624,10574,6614xe" filled="true" fillcolor="#000000" stroked="false">
                <v:path arrowok="t"/>
                <v:fill type="solid"/>
              </v:shape>
            </v:group>
            <v:group style="position:absolute;left:1666;top:6614;width:8909;height:221" coordorigin="1666,6614" coordsize="8909,221">
              <v:shape style="position:absolute;left:1666;top:6614;width:8909;height:221" coordorigin="1666,6614" coordsize="8909,221" path="m10574,6614l10565,6624,10565,6825,1670,6825,1666,6835,10574,6835,10574,6614xe" filled="true" fillcolor="#000000" stroked="false">
                <v:path arrowok="t"/>
                <v:fill type="solid"/>
              </v:shape>
            </v:group>
            <v:group style="position:absolute;left:1680;top:6657;width:8880;height:159" coordorigin="1680,6657" coordsize="8880,159">
              <v:shape style="position:absolute;left:1680;top:6657;width:8880;height:159" coordorigin="1680,6657" coordsize="8880,159" path="m10560,6657l1680,6657,1680,6816,1690,6811,1690,6662,10550,6662,10560,6657xe" filled="true" fillcolor="#000000" stroked="false">
                <v:path arrowok="t"/>
                <v:fill type="solid"/>
              </v:shape>
            </v:group>
            <v:group style="position:absolute;left:1680;top:6657;width:8880;height:159" coordorigin="1680,6657" coordsize="8880,159">
              <v:shape style="position:absolute;left:1680;top:6657;width:8880;height:159" coordorigin="1680,6657" coordsize="8880,159" path="m10560,6657l10550,6662,10550,6811,1690,6811,1680,6816,10560,6816,10560,6657xe" filled="true" fillcolor="#000000" stroked="false">
                <v:path arrowok="t"/>
                <v:fill type="solid"/>
              </v:shape>
            </v:group>
            <v:group style="position:absolute;left:1666;top:6835;width:8909;height:1148" coordorigin="1666,6835" coordsize="8909,1148">
              <v:shape style="position:absolute;left:1666;top:6835;width:8909;height:1148" coordorigin="1666,6835" coordsize="8909,1148" path="m10574,6835l1666,6835,1666,7982,1670,7977,1670,6840,10565,6840,10574,6835xe" filled="true" fillcolor="#000000" stroked="false">
                <v:path arrowok="t"/>
                <v:fill type="solid"/>
              </v:shape>
            </v:group>
            <v:group style="position:absolute;left:1666;top:6835;width:8909;height:1148" coordorigin="1666,6835" coordsize="8909,1148">
              <v:shape style="position:absolute;left:1666;top:6835;width:8909;height:1148" coordorigin="1666,6835" coordsize="8909,1148" path="m10574,6835l10565,6840,10565,7977,1670,7977,1666,7982,10574,7982,10574,6835xe" filled="true" fillcolor="#000000" stroked="false">
                <v:path arrowok="t"/>
                <v:fill type="solid"/>
              </v:shape>
            </v:group>
            <v:group style="position:absolute;left:1670;top:6840;width:8895;height:164" coordorigin="1670,6840" coordsize="8895,164">
              <v:shape style="position:absolute;left:1670;top:6840;width:8895;height:164" coordorigin="1670,6840" coordsize="8895,164" path="m10565,6840l1670,6840,1670,7003,1680,6993,1680,6849,10560,6849,10565,6840xe" filled="true" fillcolor="#000000" stroked="false">
                <v:path arrowok="t"/>
                <v:fill type="solid"/>
              </v:shape>
            </v:group>
            <v:group style="position:absolute;left:1670;top:6840;width:8895;height:164" coordorigin="1670,6840" coordsize="8895,164">
              <v:shape style="position:absolute;left:1670;top:6840;width:8895;height:164" coordorigin="1670,6840" coordsize="8895,164" path="m10565,6840l10560,6849,10560,6993,1680,6993,1670,7003,10565,7003,10565,6840xe" filled="true" fillcolor="#000000" stroked="false">
                <v:path arrowok="t"/>
                <v:fill type="solid"/>
              </v:shape>
            </v:group>
            <v:group style="position:absolute;left:1670;top:7003;width:1071;height:164" coordorigin="1670,7003" coordsize="1071,164">
              <v:shape style="position:absolute;left:1670;top:7003;width:1071;height:164" coordorigin="1670,7003" coordsize="1071,164" path="m2741,7003l1670,7003,1670,7166,1680,7157,1680,7013,2731,7013,2741,7003xe" filled="true" fillcolor="#000000" stroked="false">
                <v:path arrowok="t"/>
                <v:fill type="solid"/>
              </v:shape>
            </v:group>
            <v:group style="position:absolute;left:1670;top:7003;width:1071;height:164" coordorigin="1670,7003" coordsize="1071,164">
              <v:shape style="position:absolute;left:1670;top:7003;width:1071;height:164" coordorigin="1670,7003" coordsize="1071,164" path="m2741,7003l2731,7013,2731,7157,1680,7157,1670,7166,2741,7166,2741,7003xe" filled="true" fillcolor="#000000" stroked="false">
                <v:path arrowok="t"/>
                <v:fill type="solid"/>
              </v:shape>
            </v:group>
            <v:group style="position:absolute;left:2741;top:7003;width:7824;height:164" coordorigin="2741,7003" coordsize="7824,164">
              <v:shape style="position:absolute;left:2741;top:7003;width:7824;height:164" coordorigin="2741,7003" coordsize="7824,164" path="m10565,7003l2741,7003,2741,7166,2750,7157,2750,7013,10560,7013,10565,7003xe" filled="true" fillcolor="#000000" stroked="false">
                <v:path arrowok="t"/>
                <v:fill type="solid"/>
              </v:shape>
            </v:group>
            <v:group style="position:absolute;left:2741;top:7003;width:7824;height:164" coordorigin="2741,7003" coordsize="7824,164">
              <v:shape style="position:absolute;left:2741;top:7003;width:7824;height:164" coordorigin="2741,7003" coordsize="7824,164" path="m10565,7003l10560,7013,10560,7157,2750,7157,2741,7166,10565,7166,10565,7003xe" filled="true" fillcolor="#000000" stroked="false">
                <v:path arrowok="t"/>
                <v:fill type="solid"/>
              </v:shape>
            </v:group>
            <v:group style="position:absolute;left:1670;top:7166;width:1071;height:164" coordorigin="1670,7166" coordsize="1071,164">
              <v:shape style="position:absolute;left:1670;top:7166;width:1071;height:164" coordorigin="1670,7166" coordsize="1071,164" path="m2741,7166l1670,7166,1670,7329,1680,7320,1680,7176,2731,7176,2741,7166xe" filled="true" fillcolor="#000000" stroked="false">
                <v:path arrowok="t"/>
                <v:fill type="solid"/>
              </v:shape>
            </v:group>
            <v:group style="position:absolute;left:1670;top:7166;width:1071;height:164" coordorigin="1670,7166" coordsize="1071,164">
              <v:shape style="position:absolute;left:1670;top:7166;width:1071;height:164" coordorigin="1670,7166" coordsize="1071,164" path="m2741,7166l2731,7176,2731,7320,1680,7320,1670,7329,2741,7329,2741,7166xe" filled="true" fillcolor="#000000" stroked="false">
                <v:path arrowok="t"/>
                <v:fill type="solid"/>
              </v:shape>
            </v:group>
            <v:group style="position:absolute;left:2741;top:7166;width:7824;height:164" coordorigin="2741,7166" coordsize="7824,164">
              <v:shape style="position:absolute;left:2741;top:7166;width:7824;height:164" coordorigin="2741,7166" coordsize="7824,164" path="m10565,7166l2741,7166,2741,7329,2750,7320,2750,7176,10560,7176,10565,7166xe" filled="true" fillcolor="#000000" stroked="false">
                <v:path arrowok="t"/>
                <v:fill type="solid"/>
              </v:shape>
            </v:group>
            <v:group style="position:absolute;left:2741;top:7166;width:7824;height:164" coordorigin="2741,7166" coordsize="7824,164">
              <v:shape style="position:absolute;left:2741;top:7166;width:7824;height:164" coordorigin="2741,7166" coordsize="7824,164" path="m10565,7166l10560,7176,10560,7320,2750,7320,2741,7329,10565,7329,10565,7166xe" filled="true" fillcolor="#000000" stroked="false">
                <v:path arrowok="t"/>
                <v:fill type="solid"/>
              </v:shape>
            </v:group>
            <v:group style="position:absolute;left:1670;top:7329;width:1071;height:159" coordorigin="1670,7329" coordsize="1071,159">
              <v:shape style="position:absolute;left:1670;top:7329;width:1071;height:159" coordorigin="1670,7329" coordsize="1071,159" path="m2741,7329l1670,7329,1670,7488,1680,7483,1680,7334,2731,7334,2741,7329xe" filled="true" fillcolor="#000000" stroked="false">
                <v:path arrowok="t"/>
                <v:fill type="solid"/>
              </v:shape>
            </v:group>
            <v:group style="position:absolute;left:1670;top:7329;width:1071;height:159" coordorigin="1670,7329" coordsize="1071,159">
              <v:shape style="position:absolute;left:1670;top:7329;width:1071;height:159" coordorigin="1670,7329" coordsize="1071,159" path="m2741,7329l2731,7334,2731,7483,1680,7483,1670,7488,2741,7488,2741,7329xe" filled="true" fillcolor="#000000" stroked="false">
                <v:path arrowok="t"/>
                <v:fill type="solid"/>
              </v:shape>
            </v:group>
            <v:group style="position:absolute;left:2741;top:7329;width:7824;height:159" coordorigin="2741,7329" coordsize="7824,159">
              <v:shape style="position:absolute;left:2741;top:7329;width:7824;height:159" coordorigin="2741,7329" coordsize="7824,159" path="m10565,7329l2741,7329,2741,7488,2750,7483,2750,7334,10560,7334,10565,7329xe" filled="true" fillcolor="#000000" stroked="false">
                <v:path arrowok="t"/>
                <v:fill type="solid"/>
              </v:shape>
            </v:group>
            <v:group style="position:absolute;left:2741;top:7329;width:7824;height:159" coordorigin="2741,7329" coordsize="7824,159">
              <v:shape style="position:absolute;left:2741;top:7329;width:7824;height:159" coordorigin="2741,7329" coordsize="7824,159" path="m10565,7329l10560,7334,10560,7483,2750,7483,2741,7488,10565,7488,10565,7329xe" filled="true" fillcolor="#000000" stroked="false">
                <v:path arrowok="t"/>
                <v:fill type="solid"/>
              </v:shape>
            </v:group>
            <v:group style="position:absolute;left:1670;top:7488;width:1071;height:164" coordorigin="1670,7488" coordsize="1071,164">
              <v:shape style="position:absolute;left:1670;top:7488;width:1071;height:164" coordorigin="1670,7488" coordsize="1071,164" path="m2741,7488l1670,7488,1670,7651,1680,7641,1680,7497,2731,7497,2741,7488xe" filled="true" fillcolor="#000000" stroked="false">
                <v:path arrowok="t"/>
                <v:fill type="solid"/>
              </v:shape>
            </v:group>
            <v:group style="position:absolute;left:1670;top:7488;width:1071;height:164" coordorigin="1670,7488" coordsize="1071,164">
              <v:shape style="position:absolute;left:1670;top:7488;width:1071;height:164" coordorigin="1670,7488" coordsize="1071,164" path="m2741,7488l2731,7497,2731,7641,1680,7641,1670,7651,2741,7651,2741,7488xe" filled="true" fillcolor="#000000" stroked="false">
                <v:path arrowok="t"/>
                <v:fill type="solid"/>
              </v:shape>
            </v:group>
            <v:group style="position:absolute;left:2741;top:7488;width:7824;height:164" coordorigin="2741,7488" coordsize="7824,164">
              <v:shape style="position:absolute;left:2741;top:7488;width:7824;height:164" coordorigin="2741,7488" coordsize="7824,164" path="m10565,7488l2741,7488,2741,7651,2750,7641,2750,7497,10560,7497,10565,7488xe" filled="true" fillcolor="#000000" stroked="false">
                <v:path arrowok="t"/>
                <v:fill type="solid"/>
              </v:shape>
            </v:group>
            <v:group style="position:absolute;left:2741;top:7488;width:7824;height:164" coordorigin="2741,7488" coordsize="7824,164">
              <v:shape style="position:absolute;left:2741;top:7488;width:7824;height:164" coordorigin="2741,7488" coordsize="7824,164" path="m10565,7488l10560,7497,10560,7641,2750,7641,2741,7651,10565,7651,10565,7488xe" filled="true" fillcolor="#000000" stroked="false">
                <v:path arrowok="t"/>
                <v:fill type="solid"/>
              </v:shape>
            </v:group>
            <v:group style="position:absolute;left:1670;top:7651;width:1071;height:164" coordorigin="1670,7651" coordsize="1071,164">
              <v:shape style="position:absolute;left:1670;top:7651;width:1071;height:164" coordorigin="1670,7651" coordsize="1071,164" path="m2741,7651l1670,7651,1670,7814,1680,7805,1680,7661,2731,7661,2741,7651xe" filled="true" fillcolor="#000000" stroked="false">
                <v:path arrowok="t"/>
                <v:fill type="solid"/>
              </v:shape>
            </v:group>
            <v:group style="position:absolute;left:1670;top:7651;width:1071;height:164" coordorigin="1670,7651" coordsize="1071,164">
              <v:shape style="position:absolute;left:1670;top:7651;width:1071;height:164" coordorigin="1670,7651" coordsize="1071,164" path="m2741,7651l2731,7661,2731,7805,1680,7805,1670,7814,2741,7814,2741,7651xe" filled="true" fillcolor="#000000" stroked="false">
                <v:path arrowok="t"/>
                <v:fill type="solid"/>
              </v:shape>
            </v:group>
            <v:group style="position:absolute;left:2741;top:7651;width:7824;height:164" coordorigin="2741,7651" coordsize="7824,164">
              <v:shape style="position:absolute;left:2741;top:7651;width:7824;height:164" coordorigin="2741,7651" coordsize="7824,164" path="m10565,7651l2741,7651,2741,7814,2750,7805,2750,7661,10560,7661,10565,7651xe" filled="true" fillcolor="#000000" stroked="false">
                <v:path arrowok="t"/>
                <v:fill type="solid"/>
              </v:shape>
            </v:group>
            <v:group style="position:absolute;left:2741;top:7651;width:7824;height:164" coordorigin="2741,7651" coordsize="7824,164">
              <v:shape style="position:absolute;left:2741;top:7651;width:7824;height:164" coordorigin="2741,7651" coordsize="7824,164" path="m10565,7651l10560,7661,10560,7805,2750,7805,2741,7814,10565,7814,10565,7651xe" filled="true" fillcolor="#000000" stroked="false">
                <v:path arrowok="t"/>
                <v:fill type="solid"/>
              </v:shape>
            </v:group>
            <v:group style="position:absolute;left:1670;top:7814;width:1071;height:164" coordorigin="1670,7814" coordsize="1071,164">
              <v:shape style="position:absolute;left:1670;top:7814;width:1071;height:164" coordorigin="1670,7814" coordsize="1071,164" path="m2741,7814l1670,7814,1670,7977,1680,7968,1680,7824,2731,7824,2741,7814xe" filled="true" fillcolor="#000000" stroked="false">
                <v:path arrowok="t"/>
                <v:fill type="solid"/>
              </v:shape>
            </v:group>
            <v:group style="position:absolute;left:1670;top:7814;width:1071;height:164" coordorigin="1670,7814" coordsize="1071,164">
              <v:shape style="position:absolute;left:1670;top:7814;width:1071;height:164" coordorigin="1670,7814" coordsize="1071,164" path="m2741,7814l2731,7824,2731,7968,1680,7968,1670,7977,2741,7977,2741,7814xe" filled="true" fillcolor="#000000" stroked="false">
                <v:path arrowok="t"/>
                <v:fill type="solid"/>
              </v:shape>
            </v:group>
            <v:group style="position:absolute;left:2741;top:7814;width:7824;height:164" coordorigin="2741,7814" coordsize="7824,164">
              <v:shape style="position:absolute;left:2741;top:7814;width:7824;height:164" coordorigin="2741,7814" coordsize="7824,164" path="m10565,7814l2741,7814,2741,7977,2750,7968,2750,7824,10560,7824,10565,7814xe" filled="true" fillcolor="#000000" stroked="false">
                <v:path arrowok="t"/>
                <v:fill type="solid"/>
              </v:shape>
            </v:group>
            <v:group style="position:absolute;left:2741;top:7814;width:7824;height:164" coordorigin="2741,7814" coordsize="7824,164">
              <v:shape style="position:absolute;left:2741;top:7814;width:7824;height:164" coordorigin="2741,7814" coordsize="7824,164" path="m10565,7814l10560,7824,10560,7968,2750,7968,2741,7977,10565,7977,10565,7814xe" filled="true" fillcolor="#000000" stroked="false">
                <v:path arrowok="t"/>
                <v:fill type="solid"/>
              </v:shape>
            </v:group>
            <v:group style="position:absolute;left:1666;top:7982;width:8909;height:1152" coordorigin="1666,7982" coordsize="8909,1152">
              <v:shape style="position:absolute;left:1666;top:7982;width:8909;height:1152" coordorigin="1666,7982" coordsize="8909,1152" path="m10574,7982l1666,7982,1666,9134,1670,9125,1670,7992,10565,7992,10574,7982xe" filled="true" fillcolor="#000000" stroked="false">
                <v:path arrowok="t"/>
                <v:fill type="solid"/>
              </v:shape>
            </v:group>
            <v:group style="position:absolute;left:1666;top:7982;width:8909;height:1152" coordorigin="1666,7982" coordsize="8909,1152">
              <v:shape style="position:absolute;left:1666;top:7982;width:8909;height:1152" coordorigin="1666,7982" coordsize="8909,1152" path="m10574,7982l10565,7992,10565,9125,1670,9125,1666,9134,10574,9134,10574,7982xe" filled="true" fillcolor="#000000" stroked="false">
                <v:path arrowok="t"/>
                <v:fill type="solid"/>
              </v:shape>
            </v:group>
            <v:group style="position:absolute;left:1670;top:7992;width:8895;height:164" coordorigin="1670,7992" coordsize="8895,164">
              <v:shape style="position:absolute;left:1670;top:7992;width:8895;height:164" coordorigin="1670,7992" coordsize="8895,164" path="m10565,7992l1670,7992,1670,8155,1680,8145,1680,8001,10560,8001,10565,7992xe" filled="true" fillcolor="#000000" stroked="false">
                <v:path arrowok="t"/>
                <v:fill type="solid"/>
              </v:shape>
            </v:group>
            <v:group style="position:absolute;left:1670;top:7992;width:8895;height:164" coordorigin="1670,7992" coordsize="8895,164">
              <v:shape style="position:absolute;left:1670;top:7992;width:8895;height:164" coordorigin="1670,7992" coordsize="8895,164" path="m10565,7992l10560,8001,10560,8145,1680,8145,1670,8155,10565,8155,10565,7992xe" filled="true" fillcolor="#000000" stroked="false">
                <v:path arrowok="t"/>
                <v:fill type="solid"/>
              </v:shape>
            </v:group>
            <v:group style="position:absolute;left:1670;top:8155;width:538;height:159" coordorigin="1670,8155" coordsize="538,159">
              <v:shape style="position:absolute;left:1670;top:8155;width:538;height:159" coordorigin="1670,8155" coordsize="538,159" path="m2208,8155l1670,8155,1670,8313,1680,8309,1680,8160,2198,8160,2208,8155xe" filled="true" fillcolor="#000000" stroked="false">
                <v:path arrowok="t"/>
                <v:fill type="solid"/>
              </v:shape>
            </v:group>
            <v:group style="position:absolute;left:1670;top:8155;width:538;height:159" coordorigin="1670,8155" coordsize="538,159">
              <v:shape style="position:absolute;left:1670;top:8155;width:538;height:159" coordorigin="1670,8155" coordsize="538,159" path="m2208,8155l2198,8160,2198,8309,1680,8309,1670,8313,2208,8313,2208,8155xe" filled="true" fillcolor="#000000" stroked="false">
                <v:path arrowok="t"/>
                <v:fill type="solid"/>
              </v:shape>
            </v:group>
            <v:group style="position:absolute;left:2208;top:8155;width:3999;height:159" coordorigin="2208,8155" coordsize="3999,159">
              <v:shape style="position:absolute;left:2208;top:8155;width:3999;height:159" coordorigin="2208,8155" coordsize="3999,159" path="m6206,8155l2208,8155,2208,8313,2213,8309,2213,8160,6202,8160,6206,8155xe" filled="true" fillcolor="#000000" stroked="false">
                <v:path arrowok="t"/>
                <v:fill type="solid"/>
              </v:shape>
            </v:group>
            <v:group style="position:absolute;left:2208;top:8155;width:3999;height:159" coordorigin="2208,8155" coordsize="3999,159">
              <v:shape style="position:absolute;left:2208;top:8155;width:3999;height:159" coordorigin="2208,8155" coordsize="3999,159" path="m6206,8155l6202,8160,6202,8309,2213,8309,2208,8313,6206,8313,6206,8155xe" filled="true" fillcolor="#000000" stroked="false">
                <v:path arrowok="t"/>
                <v:fill type="solid"/>
              </v:shape>
            </v:group>
            <v:group style="position:absolute;left:6206;top:8155;width:447;height:159" coordorigin="6206,8155" coordsize="447,159">
              <v:shape style="position:absolute;left:6206;top:8155;width:447;height:159" coordorigin="6206,8155" coordsize="447,159" path="m6653,8155l6206,8155,6206,8313,6216,8309,6216,8160,6643,8160,6653,8155xe" filled="true" fillcolor="#000000" stroked="false">
                <v:path arrowok="t"/>
                <v:fill type="solid"/>
              </v:shape>
            </v:group>
            <v:group style="position:absolute;left:6206;top:8155;width:447;height:159" coordorigin="6206,8155" coordsize="447,159">
              <v:shape style="position:absolute;left:6206;top:8155;width:447;height:159" coordorigin="6206,8155" coordsize="447,159" path="m6653,8155l6643,8160,6643,8309,6216,8309,6206,8313,6653,8313,6653,8155xe" filled="true" fillcolor="#000000" stroked="false">
                <v:path arrowok="t"/>
                <v:fill type="solid"/>
              </v:shape>
            </v:group>
            <v:group style="position:absolute;left:6653;top:8155;width:3912;height:159" coordorigin="6653,8155" coordsize="3912,159">
              <v:shape style="position:absolute;left:6653;top:8155;width:3912;height:159" coordorigin="6653,8155" coordsize="3912,159" path="m10565,8155l6653,8155,6653,8313,6662,8309,6662,8160,10560,8160,10565,8155xe" filled="true" fillcolor="#000000" stroked="false">
                <v:path arrowok="t"/>
                <v:fill type="solid"/>
              </v:shape>
            </v:group>
            <v:group style="position:absolute;left:6653;top:8155;width:3912;height:159" coordorigin="6653,8155" coordsize="3912,159">
              <v:shape style="position:absolute;left:6653;top:8155;width:3912;height:159" coordorigin="6653,8155" coordsize="3912,159" path="m10565,8155l10560,8160,10560,8309,6662,8309,6653,8313,10565,8313,10565,8155xe" filled="true" fillcolor="#000000" stroked="false">
                <v:path arrowok="t"/>
                <v:fill type="solid"/>
              </v:shape>
            </v:group>
            <v:group style="position:absolute;left:1670;top:8313;width:538;height:164" coordorigin="1670,8313" coordsize="538,164">
              <v:shape style="position:absolute;left:1670;top:8313;width:538;height:164" coordorigin="1670,8313" coordsize="538,164" path="m2208,8313l1670,8313,1670,8477,1680,8472,1680,8323,2198,8323,2208,8313xe" filled="true" fillcolor="#000000" stroked="false">
                <v:path arrowok="t"/>
                <v:fill type="solid"/>
              </v:shape>
            </v:group>
            <v:group style="position:absolute;left:1670;top:8313;width:538;height:164" coordorigin="1670,8313" coordsize="538,164">
              <v:shape style="position:absolute;left:1670;top:8313;width:538;height:164" coordorigin="1670,8313" coordsize="538,164" path="m2208,8313l2198,8323,2198,8472,1680,8472,1670,8477,2208,8477,2208,8313xe" filled="true" fillcolor="#000000" stroked="false">
                <v:path arrowok="t"/>
                <v:fill type="solid"/>
              </v:shape>
            </v:group>
            <v:group style="position:absolute;left:2208;top:8313;width:3999;height:164" coordorigin="2208,8313" coordsize="3999,164">
              <v:shape style="position:absolute;left:2208;top:8313;width:3999;height:164" coordorigin="2208,8313" coordsize="3999,164" path="m6206,8313l2208,8313,2208,8477,2213,8472,2213,8323,6202,8323,6206,8313xe" filled="true" fillcolor="#000000" stroked="false">
                <v:path arrowok="t"/>
                <v:fill type="solid"/>
              </v:shape>
            </v:group>
            <v:group style="position:absolute;left:2208;top:8313;width:3999;height:164" coordorigin="2208,8313" coordsize="3999,164">
              <v:shape style="position:absolute;left:2208;top:8313;width:3999;height:164" coordorigin="2208,8313" coordsize="3999,164" path="m6206,8313l6202,8323,6202,8472,2213,8472,2208,8477,6206,8477,6206,8313xe" filled="true" fillcolor="#000000" stroked="false">
                <v:path arrowok="t"/>
                <v:fill type="solid"/>
              </v:shape>
            </v:group>
            <v:group style="position:absolute;left:6206;top:8313;width:447;height:164" coordorigin="6206,8313" coordsize="447,164">
              <v:shape style="position:absolute;left:6206;top:8313;width:447;height:164" coordorigin="6206,8313" coordsize="447,164" path="m6653,8313l6206,8313,6206,8477,6216,8472,6216,8323,6643,8323,6653,8313xe" filled="true" fillcolor="#000000" stroked="false">
                <v:path arrowok="t"/>
                <v:fill type="solid"/>
              </v:shape>
            </v:group>
            <v:group style="position:absolute;left:6206;top:8313;width:447;height:164" coordorigin="6206,8313" coordsize="447,164">
              <v:shape style="position:absolute;left:6206;top:8313;width:447;height:164" coordorigin="6206,8313" coordsize="447,164" path="m6653,8313l6643,8323,6643,8472,6216,8472,6206,8477,6653,8477,6653,8313xe" filled="true" fillcolor="#000000" stroked="false">
                <v:path arrowok="t"/>
                <v:fill type="solid"/>
              </v:shape>
            </v:group>
            <v:group style="position:absolute;left:6653;top:8313;width:3912;height:164" coordorigin="6653,8313" coordsize="3912,164">
              <v:shape style="position:absolute;left:6653;top:8313;width:3912;height:164" coordorigin="6653,8313" coordsize="3912,164" path="m10565,8313l6653,8313,6653,8477,6662,8472,6662,8323,10560,8323,10565,8313xe" filled="true" fillcolor="#000000" stroked="false">
                <v:path arrowok="t"/>
                <v:fill type="solid"/>
              </v:shape>
            </v:group>
            <v:group style="position:absolute;left:6653;top:8313;width:3912;height:164" coordorigin="6653,8313" coordsize="3912,164">
              <v:shape style="position:absolute;left:6653;top:8313;width:3912;height:164" coordorigin="6653,8313" coordsize="3912,164" path="m10565,8313l10560,8323,10560,8472,6662,8472,6653,8477,10565,8477,10565,8313xe" filled="true" fillcolor="#000000" stroked="false">
                <v:path arrowok="t"/>
                <v:fill type="solid"/>
              </v:shape>
            </v:group>
            <v:group style="position:absolute;left:1670;top:8477;width:538;height:164" coordorigin="1670,8477" coordsize="538,164">
              <v:shape style="position:absolute;left:1670;top:8477;width:538;height:164" coordorigin="1670,8477" coordsize="538,164" path="m2208,8477l1670,8477,1670,8640,1680,8630,1680,8486,2198,8486,2208,8477xe" filled="true" fillcolor="#000000" stroked="false">
                <v:path arrowok="t"/>
                <v:fill type="solid"/>
              </v:shape>
            </v:group>
            <v:group style="position:absolute;left:1670;top:8477;width:538;height:164" coordorigin="1670,8477" coordsize="538,164">
              <v:shape style="position:absolute;left:1670;top:8477;width:538;height:164" coordorigin="1670,8477" coordsize="538,164" path="m2208,8477l2198,8486,2198,8630,1680,8630,1670,8640,2208,8640,2208,8477xe" filled="true" fillcolor="#000000" stroked="false">
                <v:path arrowok="t"/>
                <v:fill type="solid"/>
              </v:shape>
            </v:group>
            <v:group style="position:absolute;left:2208;top:8477;width:3999;height:164" coordorigin="2208,8477" coordsize="3999,164">
              <v:shape style="position:absolute;left:2208;top:8477;width:3999;height:164" coordorigin="2208,8477" coordsize="3999,164" path="m6206,8477l2208,8477,2208,8640,2213,8630,2213,8486,6202,8486,6206,8477xe" filled="true" fillcolor="#000000" stroked="false">
                <v:path arrowok="t"/>
                <v:fill type="solid"/>
              </v:shape>
            </v:group>
            <v:group style="position:absolute;left:2208;top:8477;width:3999;height:164" coordorigin="2208,8477" coordsize="3999,164">
              <v:shape style="position:absolute;left:2208;top:8477;width:3999;height:164" coordorigin="2208,8477" coordsize="3999,164" path="m6206,8477l6202,8486,6202,8630,2213,8630,2208,8640,6206,8640,6206,8477xe" filled="true" fillcolor="#000000" stroked="false">
                <v:path arrowok="t"/>
                <v:fill type="solid"/>
              </v:shape>
            </v:group>
            <v:group style="position:absolute;left:6206;top:8477;width:447;height:164" coordorigin="6206,8477" coordsize="447,164">
              <v:shape style="position:absolute;left:6206;top:8477;width:447;height:164" coordorigin="6206,8477" coordsize="447,164" path="m6653,8477l6206,8477,6206,8640,6216,8630,6216,8486,6643,8486,6653,8477xe" filled="true" fillcolor="#000000" stroked="false">
                <v:path arrowok="t"/>
                <v:fill type="solid"/>
              </v:shape>
            </v:group>
            <v:group style="position:absolute;left:6206;top:8477;width:447;height:164" coordorigin="6206,8477" coordsize="447,164">
              <v:shape style="position:absolute;left:6206;top:8477;width:447;height:164" coordorigin="6206,8477" coordsize="447,164" path="m6653,8477l6643,8486,6643,8630,6216,8630,6206,8640,6653,8640,6653,8477xe" filled="true" fillcolor="#000000" stroked="false">
                <v:path arrowok="t"/>
                <v:fill type="solid"/>
              </v:shape>
            </v:group>
            <v:group style="position:absolute;left:6653;top:8477;width:3912;height:164" coordorigin="6653,8477" coordsize="3912,164">
              <v:shape style="position:absolute;left:6653;top:8477;width:3912;height:164" coordorigin="6653,8477" coordsize="3912,164" path="m10565,8477l6653,8477,6653,8640,6662,8630,6662,8486,10560,8486,10565,8477xe" filled="true" fillcolor="#000000" stroked="false">
                <v:path arrowok="t"/>
                <v:fill type="solid"/>
              </v:shape>
            </v:group>
            <v:group style="position:absolute;left:6653;top:8477;width:3912;height:164" coordorigin="6653,8477" coordsize="3912,164">
              <v:shape style="position:absolute;left:6653;top:8477;width:3912;height:164" coordorigin="6653,8477" coordsize="3912,164" path="m10565,8477l10560,8486,10560,8630,6662,8630,6653,8640,10565,8640,10565,8477xe" filled="true" fillcolor="#000000" stroked="false">
                <v:path arrowok="t"/>
                <v:fill type="solid"/>
              </v:shape>
            </v:group>
            <v:group style="position:absolute;left:1670;top:8640;width:538;height:164" coordorigin="1670,8640" coordsize="538,164">
              <v:shape style="position:absolute;left:1670;top:8640;width:538;height:164" coordorigin="1670,8640" coordsize="538,164" path="m2208,8640l1670,8640,1670,8803,1680,8793,1680,8649,2198,8649,2208,8640xe" filled="true" fillcolor="#000000" stroked="false">
                <v:path arrowok="t"/>
                <v:fill type="solid"/>
              </v:shape>
            </v:group>
            <v:group style="position:absolute;left:1670;top:8640;width:538;height:164" coordorigin="1670,8640" coordsize="538,164">
              <v:shape style="position:absolute;left:1670;top:8640;width:538;height:164" coordorigin="1670,8640" coordsize="538,164" path="m2208,8640l2198,8649,2198,8793,1680,8793,1670,8803,2208,8803,2208,8640xe" filled="true" fillcolor="#000000" stroked="false">
                <v:path arrowok="t"/>
                <v:fill type="solid"/>
              </v:shape>
            </v:group>
            <v:group style="position:absolute;left:2208;top:8640;width:3999;height:164" coordorigin="2208,8640" coordsize="3999,164">
              <v:shape style="position:absolute;left:2208;top:8640;width:3999;height:164" coordorigin="2208,8640" coordsize="3999,164" path="m6206,8640l2208,8640,2208,8803,2213,8793,2213,8649,6202,8649,6206,8640xe" filled="true" fillcolor="#000000" stroked="false">
                <v:path arrowok="t"/>
                <v:fill type="solid"/>
              </v:shape>
            </v:group>
            <v:group style="position:absolute;left:2208;top:8640;width:3999;height:164" coordorigin="2208,8640" coordsize="3999,164">
              <v:shape style="position:absolute;left:2208;top:8640;width:3999;height:164" coordorigin="2208,8640" coordsize="3999,164" path="m6206,8640l6202,8649,6202,8793,2213,8793,2208,8803,6206,8803,6206,8640xe" filled="true" fillcolor="#000000" stroked="false">
                <v:path arrowok="t"/>
                <v:fill type="solid"/>
              </v:shape>
            </v:group>
            <v:group style="position:absolute;left:6206;top:8640;width:447;height:164" coordorigin="6206,8640" coordsize="447,164">
              <v:shape style="position:absolute;left:6206;top:8640;width:447;height:164" coordorigin="6206,8640" coordsize="447,164" path="m6653,8640l6206,8640,6206,8803,6216,8793,6216,8649,6643,8649,6653,8640xe" filled="true" fillcolor="#000000" stroked="false">
                <v:path arrowok="t"/>
                <v:fill type="solid"/>
              </v:shape>
            </v:group>
            <v:group style="position:absolute;left:6206;top:8640;width:447;height:164" coordorigin="6206,8640" coordsize="447,164">
              <v:shape style="position:absolute;left:6206;top:8640;width:447;height:164" coordorigin="6206,8640" coordsize="447,164" path="m6653,8640l6643,8649,6643,8793,6216,8793,6206,8803,6653,8803,6653,8640xe" filled="true" fillcolor="#000000" stroked="false">
                <v:path arrowok="t"/>
                <v:fill type="solid"/>
              </v:shape>
            </v:group>
            <v:group style="position:absolute;left:6653;top:8640;width:3912;height:164" coordorigin="6653,8640" coordsize="3912,164">
              <v:shape style="position:absolute;left:6653;top:8640;width:3912;height:164" coordorigin="6653,8640" coordsize="3912,164" path="m10565,8640l6653,8640,6653,8803,6662,8793,6662,8649,10560,8649,10565,8640xe" filled="true" fillcolor="#000000" stroked="false">
                <v:path arrowok="t"/>
                <v:fill type="solid"/>
              </v:shape>
            </v:group>
            <v:group style="position:absolute;left:6653;top:8640;width:3912;height:164" coordorigin="6653,8640" coordsize="3912,164">
              <v:shape style="position:absolute;left:6653;top:8640;width:3912;height:164" coordorigin="6653,8640" coordsize="3912,164" path="m10565,8640l10560,8649,10560,8793,6662,8793,6653,8803,10565,8803,10565,8640xe" filled="true" fillcolor="#000000" stroked="false">
                <v:path arrowok="t"/>
                <v:fill type="solid"/>
              </v:shape>
            </v:group>
            <v:group style="position:absolute;left:1670;top:8803;width:538;height:159" coordorigin="1670,8803" coordsize="538,159">
              <v:shape style="position:absolute;left:1670;top:8803;width:538;height:159" coordorigin="1670,8803" coordsize="538,159" path="m2208,8803l1670,8803,1670,8961,1680,8957,1680,8808,2198,8808,2208,8803xe" filled="true" fillcolor="#000000" stroked="false">
                <v:path arrowok="t"/>
                <v:fill type="solid"/>
              </v:shape>
            </v:group>
            <v:group style="position:absolute;left:1670;top:8803;width:538;height:159" coordorigin="1670,8803" coordsize="538,159">
              <v:shape style="position:absolute;left:1670;top:8803;width:538;height:159" coordorigin="1670,8803" coordsize="538,159" path="m2208,8803l2198,8808,2198,8957,1680,8957,1670,8961,2208,8961,2208,8803xe" filled="true" fillcolor="#000000" stroked="false">
                <v:path arrowok="t"/>
                <v:fill type="solid"/>
              </v:shape>
            </v:group>
            <v:group style="position:absolute;left:2208;top:8803;width:3999;height:159" coordorigin="2208,8803" coordsize="3999,159">
              <v:shape style="position:absolute;left:2208;top:8803;width:3999;height:159" coordorigin="2208,8803" coordsize="3999,159" path="m6206,8803l2208,8803,2208,8961,2213,8957,2213,8808,6202,8808,6206,8803xe" filled="true" fillcolor="#000000" stroked="false">
                <v:path arrowok="t"/>
                <v:fill type="solid"/>
              </v:shape>
            </v:group>
            <v:group style="position:absolute;left:2208;top:8803;width:3999;height:159" coordorigin="2208,8803" coordsize="3999,159">
              <v:shape style="position:absolute;left:2208;top:8803;width:3999;height:159" coordorigin="2208,8803" coordsize="3999,159" path="m6206,8803l6202,8808,6202,8957,2213,8957,2208,8961,6206,8961,6206,8803xe" filled="true" fillcolor="#000000" stroked="false">
                <v:path arrowok="t"/>
                <v:fill type="solid"/>
              </v:shape>
            </v:group>
            <v:group style="position:absolute;left:6206;top:8803;width:447;height:159" coordorigin="6206,8803" coordsize="447,159">
              <v:shape style="position:absolute;left:6206;top:8803;width:447;height:159" coordorigin="6206,8803" coordsize="447,159" path="m6653,8803l6206,8803,6206,8961,6216,8957,6216,8808,6643,8808,6653,8803xe" filled="true" fillcolor="#000000" stroked="false">
                <v:path arrowok="t"/>
                <v:fill type="solid"/>
              </v:shape>
            </v:group>
            <v:group style="position:absolute;left:6206;top:8803;width:447;height:159" coordorigin="6206,8803" coordsize="447,159">
              <v:shape style="position:absolute;left:6206;top:8803;width:447;height:159" coordorigin="6206,8803" coordsize="447,159" path="m6653,8803l6643,8808,6643,8957,6216,8957,6206,8961,6653,8961,6653,8803xe" filled="true" fillcolor="#000000" stroked="false">
                <v:path arrowok="t"/>
                <v:fill type="solid"/>
              </v:shape>
            </v:group>
            <v:group style="position:absolute;left:6653;top:8803;width:3912;height:159" coordorigin="6653,8803" coordsize="3912,159">
              <v:shape style="position:absolute;left:6653;top:8803;width:3912;height:159" coordorigin="6653,8803" coordsize="3912,159" path="m10565,8803l6653,8803,6653,8961,6662,8957,6662,8808,10560,8808,10565,8803xe" filled="true" fillcolor="#000000" stroked="false">
                <v:path arrowok="t"/>
                <v:fill type="solid"/>
              </v:shape>
            </v:group>
            <v:group style="position:absolute;left:6653;top:8803;width:3912;height:159" coordorigin="6653,8803" coordsize="3912,159">
              <v:shape style="position:absolute;left:6653;top:8803;width:3912;height:159" coordorigin="6653,8803" coordsize="3912,159" path="m10565,8803l10560,8808,10560,8957,6662,8957,6653,8961,10565,8961,10565,8803xe" filled="true" fillcolor="#000000" stroked="false">
                <v:path arrowok="t"/>
                <v:fill type="solid"/>
              </v:shape>
            </v:group>
            <v:group style="position:absolute;left:1670;top:8961;width:538;height:164" coordorigin="1670,8961" coordsize="538,164">
              <v:shape style="position:absolute;left:1670;top:8961;width:538;height:164" coordorigin="1670,8961" coordsize="538,164" path="m2208,8961l1670,8961,1670,9125,1680,9120,1680,8971,2198,8971,2208,8961xe" filled="true" fillcolor="#000000" stroked="false">
                <v:path arrowok="t"/>
                <v:fill type="solid"/>
              </v:shape>
            </v:group>
            <v:group style="position:absolute;left:1670;top:8961;width:538;height:164" coordorigin="1670,8961" coordsize="538,164">
              <v:shape style="position:absolute;left:1670;top:8961;width:538;height:164" coordorigin="1670,8961" coordsize="538,164" path="m2208,8961l2198,8971,2198,9120,1680,9120,1670,9125,2208,9125,2208,8961xe" filled="true" fillcolor="#000000" stroked="false">
                <v:path arrowok="t"/>
                <v:fill type="solid"/>
              </v:shape>
            </v:group>
            <v:group style="position:absolute;left:2208;top:8961;width:3999;height:164" coordorigin="2208,8961" coordsize="3999,164">
              <v:shape style="position:absolute;left:2208;top:8961;width:3999;height:164" coordorigin="2208,8961" coordsize="3999,164" path="m6206,8961l2208,8961,2208,9125,2213,9120,2213,8971,6202,8971,6206,8961xe" filled="true" fillcolor="#000000" stroked="false">
                <v:path arrowok="t"/>
                <v:fill type="solid"/>
              </v:shape>
            </v:group>
            <v:group style="position:absolute;left:2208;top:8961;width:3999;height:164" coordorigin="2208,8961" coordsize="3999,164">
              <v:shape style="position:absolute;left:2208;top:8961;width:3999;height:164" coordorigin="2208,8961" coordsize="3999,164" path="m6206,8961l6202,8971,6202,9120,2213,9120,2208,9125,6206,9125,6206,8961xe" filled="true" fillcolor="#000000" stroked="false">
                <v:path arrowok="t"/>
                <v:fill type="solid"/>
              </v:shape>
            </v:group>
            <v:group style="position:absolute;left:6206;top:8961;width:447;height:164" coordorigin="6206,8961" coordsize="447,164">
              <v:shape style="position:absolute;left:6206;top:8961;width:447;height:164" coordorigin="6206,8961" coordsize="447,164" path="m6653,8961l6206,8961,6206,9125,6216,9120,6216,8971,6643,8971,6653,8961xe" filled="true" fillcolor="#000000" stroked="false">
                <v:path arrowok="t"/>
                <v:fill type="solid"/>
              </v:shape>
            </v:group>
            <v:group style="position:absolute;left:6206;top:8961;width:447;height:164" coordorigin="6206,8961" coordsize="447,164">
              <v:shape style="position:absolute;left:6206;top:8961;width:447;height:164" coordorigin="6206,8961" coordsize="447,164" path="m6653,8961l6643,8971,6643,9120,6216,9120,6206,9125,6653,9125,6653,8961xe" filled="true" fillcolor="#000000" stroked="false">
                <v:path arrowok="t"/>
                <v:fill type="solid"/>
              </v:shape>
            </v:group>
            <v:group style="position:absolute;left:6653;top:8961;width:3912;height:164" coordorigin="6653,8961" coordsize="3912,164">
              <v:shape style="position:absolute;left:6653;top:8961;width:3912;height:164" coordorigin="6653,8961" coordsize="3912,164" path="m10565,8961l6653,8961,6653,9125,6662,9120,6662,8971,10560,8971,10565,8961xe" filled="true" fillcolor="#000000" stroked="false">
                <v:path arrowok="t"/>
                <v:fill type="solid"/>
              </v:shape>
            </v:group>
            <v:group style="position:absolute;left:6653;top:8961;width:3912;height:164" coordorigin="6653,8961" coordsize="3912,164">
              <v:shape style="position:absolute;left:6653;top:8961;width:3912;height:164" coordorigin="6653,8961" coordsize="3912,164" path="m10565,8961l10560,8971,10560,9120,6662,9120,6653,9125,10565,9125,10565,8961xe" filled="true" fillcolor="#000000" stroked="false">
                <v:path arrowok="t"/>
                <v:fill type="solid"/>
              </v:shape>
              <v:shape style="position:absolute;left:1666;top:9134;width:403;height:82" type="#_x0000_t75" stroked="false">
                <v:imagedata r:id="rId8" o:title=""/>
              </v:shape>
              <v:shape style="position:absolute;left:10435;top:9221;width:139;height:360" type="#_x0000_t75" stroked="false">
                <v:imagedata r:id="rId12" o:title=""/>
              </v:shape>
              <v:shape style="position:absolute;left:10435;top:9595;width:139;height:355" type="#_x0000_t75" stroked="false">
                <v:imagedata r:id="rId13" o:title=""/>
              </v:shape>
              <v:shape style="position:absolute;left:1666;top:10123;width:403;height:82" type="#_x0000_t75" stroked="false">
                <v:imagedata r:id="rId8" o:title=""/>
              </v:shape>
            </v:group>
            <v:group style="position:absolute;left:1666;top:10526;width:8909;height:197" coordorigin="1666,10526" coordsize="8909,197">
              <v:shape style="position:absolute;left:1666;top:10526;width:8909;height:197" coordorigin="1666,10526" coordsize="8909,197" path="m10574,10526l1666,10526,1666,10723,1670,10713,1670,10536,10565,10536,10574,10526xe" filled="true" fillcolor="#000000" stroked="false">
                <v:path arrowok="t"/>
                <v:fill type="solid"/>
              </v:shape>
            </v:group>
            <v:group style="position:absolute;left:1666;top:10526;width:8909;height:197" coordorigin="1666,10526" coordsize="8909,197">
              <v:shape style="position:absolute;left:1666;top:10526;width:8909;height:197" coordorigin="1666,10526" coordsize="8909,197" path="m10574,10526l10565,10536,10565,10713,1670,10713,1666,10723,10574,10723,10574,10526xe" filled="true" fillcolor="#000000" stroked="false">
                <v:path arrowok="t"/>
                <v:fill type="solid"/>
              </v:shape>
            </v:group>
            <v:group style="position:absolute;left:1680;top:10545;width:8880;height:159" coordorigin="1680,10545" coordsize="8880,159">
              <v:shape style="position:absolute;left:1680;top:10545;width:8880;height:159" coordorigin="1680,10545" coordsize="8880,159" path="m10560,10545l1680,10545,1680,10704,1690,10699,1690,10550,10550,10550,10560,10545xe" filled="true" fillcolor="#000000" stroked="false">
                <v:path arrowok="t"/>
                <v:fill type="solid"/>
              </v:shape>
            </v:group>
            <v:group style="position:absolute;left:1680;top:10545;width:8880;height:159" coordorigin="1680,10545" coordsize="8880,159">
              <v:shape style="position:absolute;left:1680;top:10545;width:8880;height:159" coordorigin="1680,10545" coordsize="8880,159" path="m10560,10545l10550,10550,10550,10699,1690,10699,1680,10704,10560,10704,10560,10545xe" filled="true" fillcolor="#000000" stroked="false">
                <v:path arrowok="t"/>
                <v:fill type="solid"/>
              </v:shape>
            </v:group>
            <v:group style="position:absolute;left:1666;top:10723;width:8909;height:1306" coordorigin="1666,10723" coordsize="8909,1306">
              <v:shape style="position:absolute;left:1666;top:10723;width:8909;height:1306" coordorigin="1666,10723" coordsize="8909,1306" path="m10574,10723l1666,10723,1666,12029,1670,12019,1670,10728,10565,10728,10574,10723xe" filled="true" fillcolor="#000000" stroked="false">
                <v:path arrowok="t"/>
                <v:fill type="solid"/>
              </v:shape>
            </v:group>
            <v:group style="position:absolute;left:1666;top:10723;width:8909;height:1306" coordorigin="1666,10723" coordsize="8909,1306">
              <v:shape style="position:absolute;left:1666;top:10723;width:8909;height:1306" coordorigin="1666,10723" coordsize="8909,1306" path="m10574,10723l10565,10728,10565,12019,1670,12019,1666,12029,10574,12029,10574,10723xe" filled="true" fillcolor="#000000" stroked="false">
                <v:path arrowok="t"/>
                <v:fill type="solid"/>
              </v:shape>
            </v:group>
            <v:group style="position:absolute;left:1670;top:10728;width:336;height:164" coordorigin="1670,10728" coordsize="336,164">
              <v:shape style="position:absolute;left:1670;top:10728;width:336;height:164" coordorigin="1670,10728" coordsize="336,164" path="m2006,10728l1670,10728,1670,10891,1680,10881,1680,10737,1997,10737,2006,10728xe" filled="true" fillcolor="#000000" stroked="false">
                <v:path arrowok="t"/>
                <v:fill type="solid"/>
              </v:shape>
            </v:group>
            <v:group style="position:absolute;left:1670;top:10728;width:336;height:164" coordorigin="1670,10728" coordsize="336,164">
              <v:shape style="position:absolute;left:1670;top:10728;width:336;height:164" coordorigin="1670,10728" coordsize="336,164" path="m2006,10728l1997,10737,1997,10881,1680,10881,1670,10891,2006,10891,2006,10728xe" filled="true" fillcolor="#000000" stroked="false">
                <v:path arrowok="t"/>
                <v:fill type="solid"/>
              </v:shape>
            </v:group>
            <v:group style="position:absolute;left:2006;top:10728;width:3999;height:164" coordorigin="2006,10728" coordsize="3999,164">
              <v:shape style="position:absolute;left:2006;top:10728;width:3999;height:164" coordorigin="2006,10728" coordsize="3999,164" path="m6005,10728l2006,10728,2006,10891,2011,10881,2011,10737,5995,10737,6005,10728xe" filled="true" fillcolor="#000000" stroked="false">
                <v:path arrowok="t"/>
                <v:fill type="solid"/>
              </v:shape>
            </v:group>
            <v:group style="position:absolute;left:2006;top:10728;width:3999;height:164" coordorigin="2006,10728" coordsize="3999,164">
              <v:shape style="position:absolute;left:2006;top:10728;width:3999;height:164" coordorigin="2006,10728" coordsize="3999,164" path="m6005,10728l5995,10737,5995,10881,2011,10881,2006,10891,6005,10891,6005,10728xe" filled="true" fillcolor="#000000" stroked="false">
                <v:path arrowok="t"/>
                <v:fill type="solid"/>
              </v:shape>
            </v:group>
            <v:group style="position:absolute;left:6005;top:10728;width:2472;height:164" coordorigin="6005,10728" coordsize="2472,164">
              <v:shape style="position:absolute;left:6005;top:10728;width:2472;height:164" coordorigin="6005,10728" coordsize="2472,164" path="m8477,10728l6005,10728,6005,10891,6014,10881,6014,10737,8467,10737,8477,10728xe" filled="true" fillcolor="#000000" stroked="false">
                <v:path arrowok="t"/>
                <v:fill type="solid"/>
              </v:shape>
            </v:group>
            <v:group style="position:absolute;left:6005;top:10728;width:2472;height:164" coordorigin="6005,10728" coordsize="2472,164">
              <v:shape style="position:absolute;left:6005;top:10728;width:2472;height:164" coordorigin="6005,10728" coordsize="2472,164" path="m8477,10728l8467,10737,8467,10881,6014,10881,6005,10891,8477,10891,8477,10728xe" filled="true" fillcolor="#000000" stroked="false">
                <v:path arrowok="t"/>
                <v:fill type="solid"/>
              </v:shape>
            </v:group>
            <v:group style="position:absolute;left:8477;top:10728;width:1234;height:164" coordorigin="8477,10728" coordsize="1234,164">
              <v:shape style="position:absolute;left:8477;top:10728;width:1234;height:164" coordorigin="8477,10728" coordsize="1234,164" path="m9710,10728l8477,10728,8477,10891,8482,10881,8482,10737,9701,10737,9710,10728xe" filled="true" fillcolor="#000000" stroked="false">
                <v:path arrowok="t"/>
                <v:fill type="solid"/>
              </v:shape>
            </v:group>
            <v:group style="position:absolute;left:8477;top:10728;width:1234;height:164" coordorigin="8477,10728" coordsize="1234,164">
              <v:shape style="position:absolute;left:8477;top:10728;width:1234;height:164" coordorigin="8477,10728" coordsize="1234,164" path="m9710,10728l9701,10737,9701,10881,8482,10881,8477,10891,9710,10891,9710,10728xe" filled="true" fillcolor="#000000" stroked="false">
                <v:path arrowok="t"/>
                <v:fill type="solid"/>
              </v:shape>
            </v:group>
            <v:group style="position:absolute;left:9710;top:10728;width:855;height:164" coordorigin="9710,10728" coordsize="855,164">
              <v:shape style="position:absolute;left:9710;top:10728;width:855;height:164" coordorigin="9710,10728" coordsize="855,164" path="m10565,10728l9710,10728,9710,10891,9715,10881,9715,10737,10560,10737,10565,10728xe" filled="true" fillcolor="#000000" stroked="false">
                <v:path arrowok="t"/>
                <v:fill type="solid"/>
              </v:shape>
            </v:group>
            <v:group style="position:absolute;left:9710;top:10728;width:855;height:164" coordorigin="9710,10728" coordsize="855,164">
              <v:shape style="position:absolute;left:9710;top:10728;width:855;height:164" coordorigin="9710,10728" coordsize="855,164" path="m10565,10728l10560,10737,10560,10881,9715,10881,9710,10891,10565,10891,10565,10728xe" filled="true" fillcolor="#000000" stroked="false">
                <v:path arrowok="t"/>
                <v:fill type="solid"/>
              </v:shape>
            </v:group>
            <v:group style="position:absolute;left:1670;top:10891;width:336;height:375" coordorigin="1670,10891" coordsize="336,375">
              <v:shape style="position:absolute;left:1670;top:10891;width:336;height:375" coordorigin="1670,10891" coordsize="336,375" path="m2006,10891l1670,10891,1670,11265,1680,11261,1680,10901,1997,10901,2006,10891xe" filled="true" fillcolor="#000000" stroked="false">
                <v:path arrowok="t"/>
                <v:fill type="solid"/>
              </v:shape>
            </v:group>
            <v:group style="position:absolute;left:1670;top:10891;width:336;height:375" coordorigin="1670,10891" coordsize="336,375">
              <v:shape style="position:absolute;left:1670;top:10891;width:336;height:375" coordorigin="1670,10891" coordsize="336,375" path="m2006,10891l1997,10901,1997,11261,1680,11261,1670,11265,2006,11265,2006,10891xe" filled="true" fillcolor="#000000" stroked="false">
                <v:path arrowok="t"/>
                <v:fill type="solid"/>
              </v:shape>
            </v:group>
            <v:group style="position:absolute;left:2006;top:10891;width:3999;height:375" coordorigin="2006,10891" coordsize="3999,375">
              <v:shape style="position:absolute;left:2006;top:10891;width:3999;height:375" coordorigin="2006,10891" coordsize="3999,375" path="m6005,10891l2006,10891,2006,11265,2011,11261,2011,10901,5995,10901,6005,10891xe" filled="true" fillcolor="#000000" stroked="false">
                <v:path arrowok="t"/>
                <v:fill type="solid"/>
              </v:shape>
            </v:group>
            <v:group style="position:absolute;left:2006;top:10891;width:3999;height:375" coordorigin="2006,10891" coordsize="3999,375">
              <v:shape style="position:absolute;left:2006;top:10891;width:3999;height:375" coordorigin="2006,10891" coordsize="3999,375" path="m6005,10891l5995,10901,5995,11261,2011,11261,2006,11265,6005,11265,6005,10891xe" filled="true" fillcolor="#000000" stroked="false">
                <v:path arrowok="t"/>
                <v:fill type="solid"/>
              </v:shape>
              <v:shape style="position:absolute;left:5827;top:10905;width:139;height:346" type="#_x0000_t75" stroked="false">
                <v:imagedata r:id="rId10" o:title=""/>
              </v:shape>
            </v:group>
            <v:group style="position:absolute;left:6005;top:10891;width:2472;height:375" coordorigin="6005,10891" coordsize="2472,375">
              <v:shape style="position:absolute;left:6005;top:10891;width:2472;height:375" coordorigin="6005,10891" coordsize="2472,375" path="m8477,10891l6005,10891,6005,11265,6014,11261,6014,10901,8467,10901,8477,10891xe" filled="true" fillcolor="#000000" stroked="false">
                <v:path arrowok="t"/>
                <v:fill type="solid"/>
              </v:shape>
            </v:group>
            <v:group style="position:absolute;left:6005;top:10891;width:2472;height:375" coordorigin="6005,10891" coordsize="2472,375">
              <v:shape style="position:absolute;left:6005;top:10891;width:2472;height:375" coordorigin="6005,10891" coordsize="2472,375" path="m8477,10891l8467,10901,8467,11261,6014,11261,6005,11265,8477,11265,8477,10891xe" filled="true" fillcolor="#000000" stroked="false">
                <v:path arrowok="t"/>
                <v:fill type="solid"/>
              </v:shape>
            </v:group>
            <v:group style="position:absolute;left:8477;top:10891;width:1234;height:375" coordorigin="8477,10891" coordsize="1234,375">
              <v:shape style="position:absolute;left:8477;top:10891;width:1234;height:375" coordorigin="8477,10891" coordsize="1234,375" path="m9710,10891l8477,10891,8477,11265,8482,11261,8482,10901,9701,10901,9710,10891xe" filled="true" fillcolor="#000000" stroked="false">
                <v:path arrowok="t"/>
                <v:fill type="solid"/>
              </v:shape>
            </v:group>
            <v:group style="position:absolute;left:8477;top:10891;width:1234;height:375" coordorigin="8477,10891" coordsize="1234,375">
              <v:shape style="position:absolute;left:8477;top:10891;width:1234;height:375" coordorigin="8477,10891" coordsize="1234,375" path="m9710,10891l9701,10901,9701,11261,8482,11261,8477,11265,9710,11265,9710,10891xe" filled="true" fillcolor="#000000" stroked="false">
                <v:path arrowok="t"/>
                <v:fill type="solid"/>
              </v:shape>
            </v:group>
            <v:group style="position:absolute;left:9710;top:10891;width:855;height:375" coordorigin="9710,10891" coordsize="855,375">
              <v:shape style="position:absolute;left:9710;top:10891;width:855;height:375" coordorigin="9710,10891" coordsize="855,375" path="m10565,10891l9710,10891,9710,11265,9715,11261,9715,10901,10560,10901,10565,10891xe" filled="true" fillcolor="#000000" stroked="false">
                <v:path arrowok="t"/>
                <v:fill type="solid"/>
              </v:shape>
            </v:group>
            <v:group style="position:absolute;left:9710;top:10891;width:855;height:375" coordorigin="9710,10891" coordsize="855,375">
              <v:shape style="position:absolute;left:9710;top:10891;width:855;height:375" coordorigin="9710,10891" coordsize="855,375" path="m10565,10891l10560,10901,10560,11261,9715,11261,9710,11265,10565,11265,10565,10891xe" filled="true" fillcolor="#000000" stroked="false">
                <v:path arrowok="t"/>
                <v:fill type="solid"/>
              </v:shape>
            </v:group>
            <v:group style="position:absolute;left:1670;top:11265;width:336;height:380" coordorigin="1670,11265" coordsize="336,380">
              <v:shape style="position:absolute;left:1670;top:11265;width:336;height:380" coordorigin="1670,11265" coordsize="336,380" path="m2006,11265l1670,11265,1670,11645,1680,11635,1680,11275,1997,11275,2006,11265xe" filled="true" fillcolor="#000000" stroked="false">
                <v:path arrowok="t"/>
                <v:fill type="solid"/>
              </v:shape>
            </v:group>
            <v:group style="position:absolute;left:1670;top:11265;width:336;height:380" coordorigin="1670,11265" coordsize="336,380">
              <v:shape style="position:absolute;left:1670;top:11265;width:336;height:380" coordorigin="1670,11265" coordsize="336,380" path="m2006,11265l1997,11275,1997,11635,1680,11635,1670,11645,2006,11645,2006,11265xe" filled="true" fillcolor="#000000" stroked="false">
                <v:path arrowok="t"/>
                <v:fill type="solid"/>
              </v:shape>
            </v:group>
            <v:group style="position:absolute;left:2006;top:11265;width:3999;height:380" coordorigin="2006,11265" coordsize="3999,380">
              <v:shape style="position:absolute;left:2006;top:11265;width:3999;height:380" coordorigin="2006,11265" coordsize="3999,380" path="m6005,11265l2006,11265,2006,11645,2011,11635,2011,11275,5995,11275,6005,11265xe" filled="true" fillcolor="#000000" stroked="false">
                <v:path arrowok="t"/>
                <v:fill type="solid"/>
              </v:shape>
            </v:group>
            <v:group style="position:absolute;left:2006;top:11265;width:3999;height:380" coordorigin="2006,11265" coordsize="3999,380">
              <v:shape style="position:absolute;left:2006;top:11265;width:3999;height:380" coordorigin="2006,11265" coordsize="3999,380" path="m6005,11265l5995,11275,5995,11635,2011,11635,2006,11645,6005,11645,6005,11265xe" filled="true" fillcolor="#000000" stroked="false">
                <v:path arrowok="t"/>
                <v:fill type="solid"/>
              </v:shape>
              <v:shape style="position:absolute;left:5827;top:11285;width:139;height:341" type="#_x0000_t75" stroked="false">
                <v:imagedata r:id="rId14" o:title=""/>
              </v:shape>
            </v:group>
            <v:group style="position:absolute;left:6005;top:11265;width:2472;height:380" coordorigin="6005,11265" coordsize="2472,380">
              <v:shape style="position:absolute;left:6005;top:11265;width:2472;height:380" coordorigin="6005,11265" coordsize="2472,380" path="m8477,11265l6005,11265,6005,11645,6014,11635,6014,11275,8467,11275,8477,11265xe" filled="true" fillcolor="#000000" stroked="false">
                <v:path arrowok="t"/>
                <v:fill type="solid"/>
              </v:shape>
            </v:group>
            <v:group style="position:absolute;left:6005;top:11265;width:2472;height:380" coordorigin="6005,11265" coordsize="2472,380">
              <v:shape style="position:absolute;left:6005;top:11265;width:2472;height:380" coordorigin="6005,11265" coordsize="2472,380" path="m8477,11265l8467,11275,8467,11635,6014,11635,6005,11645,8477,11645,8477,11265xe" filled="true" fillcolor="#000000" stroked="false">
                <v:path arrowok="t"/>
                <v:fill type="solid"/>
              </v:shape>
            </v:group>
            <v:group style="position:absolute;left:8477;top:11265;width:1234;height:380" coordorigin="8477,11265" coordsize="1234,380">
              <v:shape style="position:absolute;left:8477;top:11265;width:1234;height:380" coordorigin="8477,11265" coordsize="1234,380" path="m9710,11265l8477,11265,8477,11645,8482,11635,8482,11275,9701,11275,9710,11265xe" filled="true" fillcolor="#000000" stroked="false">
                <v:path arrowok="t"/>
                <v:fill type="solid"/>
              </v:shape>
            </v:group>
            <v:group style="position:absolute;left:8477;top:11265;width:1234;height:380" coordorigin="8477,11265" coordsize="1234,380">
              <v:shape style="position:absolute;left:8477;top:11265;width:1234;height:380" coordorigin="8477,11265" coordsize="1234,380" path="m9710,11265l9701,11275,9701,11635,8482,11635,8477,11645,9710,11645,9710,11265xe" filled="true" fillcolor="#000000" stroked="false">
                <v:path arrowok="t"/>
                <v:fill type="solid"/>
              </v:shape>
            </v:group>
            <v:group style="position:absolute;left:9710;top:11265;width:855;height:380" coordorigin="9710,11265" coordsize="855,380">
              <v:shape style="position:absolute;left:9710;top:11265;width:855;height:380" coordorigin="9710,11265" coordsize="855,380" path="m10565,11265l9710,11265,9710,11645,9715,11635,9715,11275,10560,11275,10565,11265xe" filled="true" fillcolor="#000000" stroked="false">
                <v:path arrowok="t"/>
                <v:fill type="solid"/>
              </v:shape>
            </v:group>
            <v:group style="position:absolute;left:9710;top:11265;width:855;height:380" coordorigin="9710,11265" coordsize="855,380">
              <v:shape style="position:absolute;left:9710;top:11265;width:855;height:380" coordorigin="9710,11265" coordsize="855,380" path="m10565,11265l10560,11275,10560,11635,9715,11635,9710,11645,10565,11645,10565,11265xe" filled="true" fillcolor="#000000" stroked="false">
                <v:path arrowok="t"/>
                <v:fill type="solid"/>
              </v:shape>
            </v:group>
            <v:group style="position:absolute;left:1670;top:11645;width:336;height:375" coordorigin="1670,11645" coordsize="336,375">
              <v:shape style="position:absolute;left:1670;top:11645;width:336;height:375" coordorigin="1670,11645" coordsize="336,375" path="m2006,11645l1670,11645,1670,12019,1680,12009,1680,11649,1997,11649,2006,11645xe" filled="true" fillcolor="#000000" stroked="false">
                <v:path arrowok="t"/>
                <v:fill type="solid"/>
              </v:shape>
            </v:group>
            <v:group style="position:absolute;left:1670;top:11645;width:336;height:375" coordorigin="1670,11645" coordsize="336,375">
              <v:shape style="position:absolute;left:1670;top:11645;width:336;height:375" coordorigin="1670,11645" coordsize="336,375" path="m2006,11645l1997,11649,1997,12009,1680,12009,1670,12019,2006,12019,2006,11645xe" filled="true" fillcolor="#000000" stroked="false">
                <v:path arrowok="t"/>
                <v:fill type="solid"/>
              </v:shape>
            </v:group>
            <v:group style="position:absolute;left:2006;top:11645;width:3999;height:375" coordorigin="2006,11645" coordsize="3999,375">
              <v:shape style="position:absolute;left:2006;top:11645;width:3999;height:375" coordorigin="2006,11645" coordsize="3999,375" path="m6005,11645l2006,11645,2006,12019,2011,12009,2011,11649,5995,11649,6005,11645xe" filled="true" fillcolor="#000000" stroked="false">
                <v:path arrowok="t"/>
                <v:fill type="solid"/>
              </v:shape>
            </v:group>
            <v:group style="position:absolute;left:2006;top:11645;width:3999;height:375" coordorigin="2006,11645" coordsize="3999,375">
              <v:shape style="position:absolute;left:2006;top:11645;width:3999;height:375" coordorigin="2006,11645" coordsize="3999,375" path="m6005,11645l5995,11649,5995,12009,2011,12009,2006,12019,6005,12019,6005,11645xe" filled="true" fillcolor="#000000" stroked="false">
                <v:path arrowok="t"/>
                <v:fill type="solid"/>
              </v:shape>
              <v:shape style="position:absolute;left:5827;top:11659;width:139;height:341" type="#_x0000_t75" stroked="false">
                <v:imagedata r:id="rId15" o:title=""/>
              </v:shape>
            </v:group>
            <v:group style="position:absolute;left:6005;top:11645;width:2472;height:375" coordorigin="6005,11645" coordsize="2472,375">
              <v:shape style="position:absolute;left:6005;top:11645;width:2472;height:375" coordorigin="6005,11645" coordsize="2472,375" path="m8477,11645l6005,11645,6005,12019,6014,12009,6014,11649,8467,11649,8477,11645xe" filled="true" fillcolor="#000000" stroked="false">
                <v:path arrowok="t"/>
                <v:fill type="solid"/>
              </v:shape>
            </v:group>
            <v:group style="position:absolute;left:6005;top:11645;width:2472;height:375" coordorigin="6005,11645" coordsize="2472,375">
              <v:shape style="position:absolute;left:6005;top:11645;width:2472;height:375" coordorigin="6005,11645" coordsize="2472,375" path="m8477,11645l8467,11649,8467,12009,6014,12009,6005,12019,8477,12019,8477,11645xe" filled="true" fillcolor="#000000" stroked="false">
                <v:path arrowok="t"/>
                <v:fill type="solid"/>
              </v:shape>
            </v:group>
            <v:group style="position:absolute;left:8477;top:11645;width:1234;height:375" coordorigin="8477,11645" coordsize="1234,375">
              <v:shape style="position:absolute;left:8477;top:11645;width:1234;height:375" coordorigin="8477,11645" coordsize="1234,375" path="m9710,11645l8477,11645,8477,12019,8482,12009,8482,11649,9701,11649,9710,11645xe" filled="true" fillcolor="#000000" stroked="false">
                <v:path arrowok="t"/>
                <v:fill type="solid"/>
              </v:shape>
            </v:group>
            <v:group style="position:absolute;left:8477;top:11645;width:1234;height:375" coordorigin="8477,11645" coordsize="1234,375">
              <v:shape style="position:absolute;left:8477;top:11645;width:1234;height:375" coordorigin="8477,11645" coordsize="1234,375" path="m9710,11645l9701,11649,9701,12009,8482,12009,8477,12019,9710,12019,9710,11645xe" filled="true" fillcolor="#000000" stroked="false">
                <v:path arrowok="t"/>
                <v:fill type="solid"/>
              </v:shape>
            </v:group>
            <v:group style="position:absolute;left:9710;top:11645;width:855;height:375" coordorigin="9710,11645" coordsize="855,375">
              <v:shape style="position:absolute;left:9710;top:11645;width:855;height:375" coordorigin="9710,11645" coordsize="855,375" path="m10565,11645l9710,11645,9710,12019,9715,12009,9715,11649,10560,11649,10565,11645xe" filled="true" fillcolor="#000000" stroked="false">
                <v:path arrowok="t"/>
                <v:fill type="solid"/>
              </v:shape>
            </v:group>
            <v:group style="position:absolute;left:9710;top:11645;width:855;height:375" coordorigin="9710,11645" coordsize="855,375">
              <v:shape style="position:absolute;left:9710;top:11645;width:855;height:375" coordorigin="9710,11645" coordsize="855,375" path="m10565,11645l10560,11649,10560,12009,9715,12009,9710,12019,10565,12019,10565,11645xe" filled="true" fillcolor="#000000" stroked="false">
                <v:path arrowok="t"/>
                <v:fill type="solid"/>
              </v:shape>
            </v:group>
            <v:group style="position:absolute;left:1666;top:12029;width:8909;height:192" coordorigin="1666,12029" coordsize="8909,192">
              <v:shape style="position:absolute;left:1666;top:12029;width:8909;height:192" coordorigin="1666,12029" coordsize="8909,192" path="m10574,12029l1666,12029,1666,12221,1670,12211,1670,12033,10565,12033,10574,12029xe" filled="true" fillcolor="#000000" stroked="false">
                <v:path arrowok="t"/>
                <v:fill type="solid"/>
              </v:shape>
            </v:group>
            <v:group style="position:absolute;left:1666;top:12029;width:8909;height:192" coordorigin="1666,12029" coordsize="8909,192">
              <v:shape style="position:absolute;left:1666;top:12029;width:8909;height:192" coordorigin="1666,12029" coordsize="8909,192" path="m10574,12029l10565,12033,10565,12211,1670,12211,1666,12221,10574,12221,10574,12029xe" filled="true" fillcolor="#000000" stroked="false">
                <v:path arrowok="t"/>
                <v:fill type="solid"/>
              </v:shape>
            </v:group>
            <v:group style="position:absolute;left:1680;top:12043;width:8880;height:164" coordorigin="1680,12043" coordsize="8880,164">
              <v:shape style="position:absolute;left:1680;top:12043;width:8880;height:164" coordorigin="1680,12043" coordsize="8880,164" path="m10560,12043l1680,12043,1680,12206,1690,12197,1690,12053,10550,12053,10560,12043xe" filled="true" fillcolor="#000000" stroked="false">
                <v:path arrowok="t"/>
                <v:fill type="solid"/>
              </v:shape>
            </v:group>
            <v:group style="position:absolute;left:1680;top:12043;width:8880;height:164" coordorigin="1680,12043" coordsize="8880,164">
              <v:shape style="position:absolute;left:1680;top:12043;width:8880;height:164" coordorigin="1680,12043" coordsize="8880,164" path="m10560,12043l10550,12053,10550,12197,1690,12197,1680,12206,10560,12206,10560,12043xe" filled="true" fillcolor="#000000" stroked="false">
                <v:path arrowok="t"/>
                <v:fill type="solid"/>
              </v:shape>
            </v:group>
            <v:group style="position:absolute;left:3173;top:12230;width:159;height:154" coordorigin="3173,12230" coordsize="159,154">
              <v:shape style="position:absolute;left:3173;top:12230;width:159;height:154" coordorigin="3173,12230" coordsize="159,154" path="m3331,12230l3173,12230,3173,12384,3178,12374,3178,12235,3326,12235,3331,12230xe" filled="true" fillcolor="#000000" stroked="false">
                <v:path arrowok="t"/>
                <v:fill type="solid"/>
              </v:shape>
            </v:group>
            <v:group style="position:absolute;left:3173;top:12230;width:159;height:154" coordorigin="3173,12230" coordsize="159,154">
              <v:shape style="position:absolute;left:3173;top:12230;width:159;height:154" coordorigin="3173,12230" coordsize="159,154" path="m3331,12230l3326,12235,3326,12374,3178,12374,3173,12384,3331,12384,3331,12230xe" filled="true" fillcolor="#000000" stroked="false">
                <v:path arrowok="t"/>
                <v:fill type="solid"/>
              </v:shape>
            </v:group>
            <v:group style="position:absolute;left:4253;top:12230;width:164;height:154" coordorigin="4253,12230" coordsize="164,154">
              <v:shape style="position:absolute;left:4253;top:12230;width:164;height:154" coordorigin="4253,12230" coordsize="164,154" path="m4416,12230l4253,12230,4253,12384,4262,12374,4262,12235,4406,12235,4416,12230xe" filled="true" fillcolor="#000000" stroked="false">
                <v:path arrowok="t"/>
                <v:fill type="solid"/>
              </v:shape>
            </v:group>
            <v:group style="position:absolute;left:4253;top:12230;width:164;height:154" coordorigin="4253,12230" coordsize="164,154">
              <v:shape style="position:absolute;left:4253;top:12230;width:164;height:154" coordorigin="4253,12230" coordsize="164,154" path="m4416,12230l4406,12235,4406,12374,4262,12374,4253,12384,4416,12384,4416,12230xe" filled="true" fillcolor="#000000" stroked="false">
                <v:path arrowok="t"/>
                <v:fill type="solid"/>
              </v:shape>
            </v:group>
            <v:group style="position:absolute;left:5347;top:12230;width:164;height:154" coordorigin="5347,12230" coordsize="164,154">
              <v:shape style="position:absolute;left:5347;top:12230;width:164;height:154" coordorigin="5347,12230" coordsize="164,154" path="m5510,12230l5347,12230,5347,12384,5357,12374,5357,12235,5501,12235,5510,12230xe" filled="true" fillcolor="#000000" stroked="false">
                <v:path arrowok="t"/>
                <v:fill type="solid"/>
              </v:shape>
            </v:group>
            <v:group style="position:absolute;left:5347;top:12230;width:164;height:154" coordorigin="5347,12230" coordsize="164,154">
              <v:shape style="position:absolute;left:5347;top:12230;width:164;height:154" coordorigin="5347,12230" coordsize="164,154" path="m5510,12230l5501,12235,5501,12374,5357,12374,5347,12384,5510,12384,5510,12230xe" filled="true" fillcolor="#000000" stroked="false">
                <v:path arrowok="t"/>
                <v:fill type="solid"/>
              </v:shape>
            </v:group>
            <v:group style="position:absolute;left:1666;top:12389;width:8909;height:197" coordorigin="1666,12389" coordsize="8909,197">
              <v:shape style="position:absolute;left:1666;top:12389;width:8909;height:197" coordorigin="1666,12389" coordsize="8909,197" path="m10574,12389l1666,12389,1666,12585,1670,12576,1670,12398,10565,12398,10574,12389xe" filled="true" fillcolor="#000000" stroked="false">
                <v:path arrowok="t"/>
                <v:fill type="solid"/>
              </v:shape>
            </v:group>
            <v:group style="position:absolute;left:1666;top:12389;width:8909;height:197" coordorigin="1666,12389" coordsize="8909,197">
              <v:shape style="position:absolute;left:1666;top:12389;width:8909;height:197" coordorigin="1666,12389" coordsize="8909,197" path="m10574,12389l10565,12398,10565,12576,1670,12576,1666,12585,10574,12585,10574,12389xe" filled="true" fillcolor="#000000" stroked="false">
                <v:path arrowok="t"/>
                <v:fill type="solid"/>
              </v:shape>
            </v:group>
            <v:group style="position:absolute;left:1680;top:12408;width:8880;height:159" coordorigin="1680,12408" coordsize="8880,159">
              <v:shape style="position:absolute;left:1680;top:12408;width:8880;height:159" coordorigin="1680,12408" coordsize="8880,159" path="m10560,12408l1680,12408,1680,12566,1690,12561,1690,12413,10550,12413,10560,12408xe" filled="true" fillcolor="#000000" stroked="false">
                <v:path arrowok="t"/>
                <v:fill type="solid"/>
              </v:shape>
            </v:group>
            <v:group style="position:absolute;left:1680;top:12408;width:8880;height:159" coordorigin="1680,12408" coordsize="8880,159">
              <v:shape style="position:absolute;left:1680;top:12408;width:8880;height:159" coordorigin="1680,12408" coordsize="8880,159" path="m10560,12408l10550,12413,10550,12561,1690,12561,1680,12566,10560,12566,10560,12408xe" filled="true" fillcolor="#000000" stroked="false">
                <v:path arrowok="t"/>
                <v:fill type="solid"/>
              </v:shape>
              <v:shape style="position:absolute;left:9552;top:12600;width:139;height:398" type="#_x0000_t75" stroked="false">
                <v:imagedata r:id="rId16" o:title=""/>
              </v:shape>
              <v:shape style="position:absolute;left:9552;top:13041;width:139;height:350" type="#_x0000_t75" stroked="false">
                <v:imagedata r:id="rId17" o:title=""/>
              </v:shape>
            </v:group>
            <v:group style="position:absolute;left:1666;top:13421;width:8909;height:192" coordorigin="1666,13421" coordsize="8909,192">
              <v:shape style="position:absolute;left:1666;top:13421;width:8909;height:192" coordorigin="1666,13421" coordsize="8909,192" path="m10574,13421l1666,13421,1666,13613,1670,13603,1670,13425,10565,13425,10574,13421xe" filled="true" fillcolor="#000000" stroked="false">
                <v:path arrowok="t"/>
                <v:fill type="solid"/>
              </v:shape>
            </v:group>
            <v:group style="position:absolute;left:1666;top:13421;width:8909;height:192" coordorigin="1666,13421" coordsize="8909,192">
              <v:shape style="position:absolute;left:1666;top:13421;width:8909;height:192" coordorigin="1666,13421" coordsize="8909,192" path="m10574,13421l10565,13425,10565,13603,1670,13603,1666,13613,10574,13613,10574,13421xe" filled="true" fillcolor="#000000" stroked="false">
                <v:path arrowok="t"/>
                <v:fill type="solid"/>
              </v:shape>
            </v:group>
            <v:group style="position:absolute;left:1680;top:13435;width:8880;height:164" coordorigin="1680,13435" coordsize="8880,164">
              <v:shape style="position:absolute;left:1680;top:13435;width:8880;height:164" coordorigin="1680,13435" coordsize="8880,164" path="m10560,13435l1680,13435,1680,13598,1690,13589,1690,13445,10550,13445,10560,13435xe" filled="true" fillcolor="#000000" stroked="false">
                <v:path arrowok="t"/>
                <v:fill type="solid"/>
              </v:shape>
            </v:group>
            <v:group style="position:absolute;left:1680;top:13435;width:8880;height:164" coordorigin="1680,13435" coordsize="8880,164">
              <v:shape style="position:absolute;left:1680;top:13435;width:8880;height:164" coordorigin="1680,13435" coordsize="8880,164" path="m10560,13435l10550,13445,10550,13589,1690,13589,1680,13598,10560,13598,10560,13435xe" filled="true" fillcolor="#000000" stroked="false">
                <v:path arrowok="t"/>
                <v:fill type="solid"/>
              </v:shape>
            </v:group>
            <v:group style="position:absolute;left:10584;top:691;width:48;height:13095" coordorigin="10584,691" coordsize="48,13095">
              <v:shape style="position:absolute;left:10584;top:691;width:48;height:13095" coordorigin="10584,691" coordsize="48,13095" path="m10632,691l10584,691,10584,13785,10589,13776,10589,701,10622,701,10632,691xe" filled="true" fillcolor="#000000" stroked="false">
                <v:path arrowok="t"/>
                <v:fill type="solid"/>
              </v:shape>
            </v:group>
            <v:group style="position:absolute;left:10584;top:691;width:48;height:13095" coordorigin="10584,691" coordsize="48,13095">
              <v:shape style="position:absolute;left:10584;top:691;width:48;height:13095" coordorigin="10584,691" coordsize="48,13095" path="m10632,691l10622,701,10622,13776,10589,13776,10584,13785,10632,13785,10632,691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Verdana" w:hAnsi="Verdana"/>
          <w:b/>
          <w:color w:val="4D5F6F"/>
          <w:spacing w:val="1"/>
          <w:sz w:val="19"/>
        </w:rPr>
        <w:t>RELATÓRIO</w:t>
      </w:r>
      <w:r>
        <w:rPr>
          <w:rFonts w:ascii="Verdana" w:hAnsi="Verdana"/>
          <w:b/>
          <w:color w:val="4D5F6F"/>
          <w:spacing w:val="12"/>
          <w:sz w:val="19"/>
        </w:rPr>
        <w:t> </w:t>
      </w:r>
      <w:r>
        <w:rPr>
          <w:rFonts w:ascii="Verdana" w:hAnsi="Verdana"/>
          <w:b/>
          <w:color w:val="4D5F6F"/>
          <w:spacing w:val="1"/>
          <w:sz w:val="19"/>
        </w:rPr>
        <w:t>DE</w:t>
      </w:r>
      <w:r>
        <w:rPr>
          <w:rFonts w:ascii="Verdana" w:hAnsi="Verdana"/>
          <w:b/>
          <w:color w:val="4D5F6F"/>
          <w:spacing w:val="9"/>
          <w:sz w:val="19"/>
        </w:rPr>
        <w:t> </w:t>
      </w:r>
      <w:r>
        <w:rPr>
          <w:rFonts w:ascii="Verdana" w:hAnsi="Verdana"/>
          <w:b/>
          <w:color w:val="4D5F6F"/>
          <w:spacing w:val="1"/>
          <w:sz w:val="19"/>
        </w:rPr>
        <w:t>ANÁLISE</w:t>
      </w:r>
      <w:r>
        <w:rPr>
          <w:rFonts w:ascii="Verdana" w:hAnsi="Verdana"/>
          <w:b/>
          <w:color w:val="4D5F6F"/>
          <w:spacing w:val="16"/>
          <w:sz w:val="19"/>
        </w:rPr>
        <w:t> </w:t>
      </w:r>
      <w:r>
        <w:rPr>
          <w:rFonts w:ascii="Verdana" w:hAnsi="Verdana"/>
          <w:b/>
          <w:color w:val="4D5F6F"/>
          <w:spacing w:val="-1"/>
          <w:sz w:val="19"/>
        </w:rPr>
        <w:t>DE</w:t>
      </w:r>
      <w:r>
        <w:rPr>
          <w:rFonts w:ascii="Verdana" w:hAnsi="Verdana"/>
          <w:b/>
          <w:color w:val="4D5F6F"/>
          <w:spacing w:val="15"/>
          <w:sz w:val="19"/>
        </w:rPr>
        <w:t> </w:t>
      </w:r>
      <w:r>
        <w:rPr>
          <w:rFonts w:ascii="Verdana" w:hAnsi="Verdana"/>
          <w:b/>
          <w:color w:val="4D5F6F"/>
          <w:spacing w:val="1"/>
          <w:sz w:val="19"/>
        </w:rPr>
        <w:t>PROBLEMAS</w:t>
        <w:tab/>
      </w:r>
      <w:r>
        <w:rPr>
          <w:rFonts w:ascii="Verdana" w:hAnsi="Verdana"/>
          <w:b/>
          <w:color w:val="4D5F6F"/>
          <w:spacing w:val="-2"/>
          <w:w w:val="95"/>
          <w:position w:val="2"/>
          <w:sz w:val="13"/>
        </w:rPr>
        <w:t>NÚMERO</w:t>
      </w:r>
      <w:r>
        <w:rPr>
          <w:rFonts w:ascii="Verdana" w:hAnsi="Verdana"/>
          <w:sz w:val="13"/>
        </w:rPr>
      </w:r>
    </w:p>
    <w:p>
      <w:pPr>
        <w:pStyle w:val="Heading2"/>
        <w:spacing w:line="240" w:lineRule="auto" w:before="16"/>
        <w:ind w:right="788"/>
        <w:jc w:val="right"/>
        <w:rPr>
          <w:b w:val="0"/>
          <w:bCs w:val="0"/>
        </w:rPr>
      </w:pPr>
      <w:r>
        <w:rPr>
          <w:color w:val="4D5F6F"/>
        </w:rPr>
        <w:t>014/15</w:t>
      </w:r>
      <w:r>
        <w:rPr>
          <w:b w:val="0"/>
        </w:rPr>
      </w:r>
    </w:p>
    <w:p>
      <w:pPr>
        <w:spacing w:before="7"/>
        <w:ind w:left="4414" w:right="4226" w:firstLine="0"/>
        <w:jc w:val="center"/>
        <w:rPr>
          <w:rFonts w:ascii="Verdana" w:hAnsi="Verdana" w:cs="Verdana" w:eastAsia="Verdana"/>
          <w:sz w:val="14"/>
          <w:szCs w:val="14"/>
        </w:rPr>
      </w:pPr>
      <w:r>
        <w:rPr>
          <w:rFonts w:ascii="Verdana"/>
          <w:b/>
          <w:color w:val="4D5F6F"/>
          <w:spacing w:val="-3"/>
          <w:sz w:val="14"/>
        </w:rPr>
        <w:t>R</w:t>
      </w:r>
      <w:r>
        <w:rPr>
          <w:rFonts w:ascii="Verdana"/>
          <w:b/>
          <w:color w:val="4D5F6F"/>
          <w:spacing w:val="4"/>
          <w:sz w:val="14"/>
        </w:rPr>
        <w:t>e</w:t>
      </w:r>
      <w:r>
        <w:rPr>
          <w:rFonts w:ascii="Verdana"/>
          <w:b/>
          <w:color w:val="4D5F6F"/>
          <w:sz w:val="14"/>
        </w:rPr>
        <w:t>ceb</w:t>
      </w:r>
      <w:r>
        <w:rPr>
          <w:rFonts w:ascii="Verdana"/>
          <w:b/>
          <w:color w:val="4D5F6F"/>
          <w:spacing w:val="2"/>
          <w:sz w:val="14"/>
        </w:rPr>
        <w:t>i</w:t>
      </w:r>
      <w:r>
        <w:rPr>
          <w:rFonts w:ascii="Verdana"/>
          <w:b/>
          <w:color w:val="4D5F6F"/>
          <w:sz w:val="14"/>
        </w:rPr>
        <w:t>me</w:t>
      </w:r>
      <w:r>
        <w:rPr>
          <w:rFonts w:ascii="Verdana"/>
          <w:b/>
          <w:color w:val="4D5F6F"/>
          <w:spacing w:val="2"/>
          <w:sz w:val="14"/>
        </w:rPr>
        <w:t>n</w:t>
      </w:r>
      <w:r>
        <w:rPr>
          <w:rFonts w:ascii="Verdana"/>
          <w:b/>
          <w:color w:val="4D5F6F"/>
          <w:sz w:val="14"/>
        </w:rPr>
        <w:t>to</w:t>
      </w:r>
      <w:r>
        <w:rPr>
          <w:rFonts w:ascii="Verdana"/>
          <w:sz w:val="14"/>
        </w:rPr>
      </w:r>
    </w:p>
    <w:p>
      <w:pPr>
        <w:tabs>
          <w:tab w:pos="2015" w:val="left" w:leader="none"/>
          <w:tab w:pos="7439" w:val="left" w:leader="none"/>
          <w:tab w:pos="8557" w:val="left" w:leader="none"/>
        </w:tabs>
        <w:spacing w:before="62"/>
        <w:ind w:left="685" w:right="0" w:firstLine="0"/>
        <w:jc w:val="left"/>
        <w:rPr>
          <w:rFonts w:ascii="Verdana" w:hAnsi="Verdana" w:cs="Verdana" w:eastAsia="Verdana"/>
          <w:sz w:val="10"/>
          <w:szCs w:val="10"/>
        </w:rPr>
      </w:pPr>
      <w:r>
        <w:rPr>
          <w:rFonts w:ascii="Verdana"/>
          <w:color w:val="4D5F6F"/>
          <w:w w:val="105"/>
          <w:position w:val="1"/>
          <w:sz w:val="8"/>
        </w:rPr>
        <w:t>Origem</w:t>
      </w:r>
      <w:r>
        <w:rPr>
          <w:rFonts w:ascii="Verdana"/>
          <w:color w:val="4D5F6F"/>
          <w:spacing w:val="12"/>
          <w:w w:val="105"/>
          <w:position w:val="1"/>
          <w:sz w:val="8"/>
        </w:rPr>
        <w:t> </w:t>
      </w:r>
      <w:r>
        <w:rPr>
          <w:rFonts w:ascii="Verdana"/>
          <w:color w:val="4D5F6F"/>
          <w:w w:val="105"/>
          <w:position w:val="1"/>
          <w:sz w:val="8"/>
        </w:rPr>
        <w:t>:</w:t>
        <w:tab/>
        <w:t>L05</w:t>
        <w:tab/>
      </w:r>
      <w:r>
        <w:rPr>
          <w:rFonts w:ascii="Verdana"/>
          <w:b/>
          <w:color w:val="4D5F6F"/>
          <w:spacing w:val="-1"/>
          <w:w w:val="105"/>
          <w:sz w:val="10"/>
        </w:rPr>
        <w:t>Data</w:t>
      </w:r>
      <w:r>
        <w:rPr>
          <w:rFonts w:ascii="Verdana"/>
          <w:b/>
          <w:color w:val="4D5F6F"/>
          <w:spacing w:val="3"/>
          <w:w w:val="105"/>
          <w:sz w:val="10"/>
        </w:rPr>
        <w:t> </w:t>
      </w:r>
      <w:r>
        <w:rPr>
          <w:rFonts w:ascii="Verdana"/>
          <w:b/>
          <w:color w:val="4D5F6F"/>
          <w:w w:val="105"/>
          <w:sz w:val="10"/>
        </w:rPr>
        <w:t>:</w:t>
        <w:tab/>
      </w:r>
      <w:r>
        <w:rPr>
          <w:rFonts w:ascii="Verdana"/>
          <w:b/>
          <w:color w:val="4D5F6F"/>
          <w:spacing w:val="1"/>
          <w:w w:val="105"/>
          <w:sz w:val="10"/>
        </w:rPr>
        <w:t>11/03/2015</w:t>
      </w:r>
      <w:r>
        <w:rPr>
          <w:rFonts w:ascii="Verdana"/>
          <w:sz w:val="10"/>
        </w:rPr>
      </w:r>
    </w:p>
    <w:p>
      <w:pPr>
        <w:pStyle w:val="BodyText"/>
        <w:tabs>
          <w:tab w:pos="2010" w:val="left" w:leader="none"/>
          <w:tab w:pos="7439" w:val="left" w:leader="none"/>
          <w:tab w:pos="8557" w:val="left" w:leader="none"/>
        </w:tabs>
        <w:spacing w:line="240" w:lineRule="auto" w:before="52"/>
        <w:ind w:right="0"/>
        <w:jc w:val="left"/>
      </w:pPr>
      <w:r>
        <w:rPr>
          <w:color w:val="4D5F6F"/>
          <w:w w:val="105"/>
        </w:rPr>
        <w:t>Descrição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do</w:t>
      </w:r>
      <w:r>
        <w:rPr>
          <w:color w:val="4D5F6F"/>
          <w:spacing w:val="13"/>
          <w:w w:val="105"/>
        </w:rPr>
        <w:t> </w:t>
      </w:r>
      <w:r>
        <w:rPr>
          <w:color w:val="4D5F6F"/>
          <w:w w:val="105"/>
        </w:rPr>
        <w:t>Produto</w:t>
      </w:r>
      <w:r>
        <w:rPr>
          <w:color w:val="4D5F6F"/>
          <w:spacing w:val="13"/>
          <w:w w:val="105"/>
        </w:rPr>
        <w:t> </w:t>
      </w:r>
      <w:r>
        <w:rPr>
          <w:color w:val="4D5F6F"/>
          <w:w w:val="105"/>
        </w:rPr>
        <w:t>:</w:t>
        <w:tab/>
        <w:t>PA6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NAT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27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I</w:t>
        <w:tab/>
      </w:r>
      <w:r>
        <w:rPr>
          <w:rFonts w:ascii="Verdana" w:hAnsi="Verdana"/>
          <w:color w:val="4D5F6F"/>
          <w:w w:val="105"/>
        </w:rPr>
        <w:t>Fornecido</w:t>
      </w:r>
      <w:r>
        <w:rPr>
          <w:rFonts w:ascii="Verdana" w:hAnsi="Verdana"/>
          <w:color w:val="4D5F6F"/>
          <w:spacing w:val="10"/>
          <w:w w:val="105"/>
        </w:rPr>
        <w:t> </w:t>
      </w:r>
      <w:r>
        <w:rPr>
          <w:rFonts w:ascii="Verdana" w:hAnsi="Verdana"/>
          <w:color w:val="4D5F6F"/>
          <w:w w:val="105"/>
        </w:rPr>
        <w:t>Kg</w:t>
      </w:r>
      <w:r>
        <w:rPr>
          <w:rFonts w:ascii="Verdana" w:hAnsi="Verdana"/>
          <w:color w:val="4D5F6F"/>
          <w:spacing w:val="9"/>
          <w:w w:val="105"/>
        </w:rPr>
        <w:t> </w:t>
      </w:r>
      <w:r>
        <w:rPr>
          <w:rFonts w:ascii="Verdana" w:hAnsi="Verdana"/>
          <w:color w:val="4D5F6F"/>
          <w:w w:val="105"/>
        </w:rPr>
        <w:t>:</w:t>
        <w:tab/>
      </w:r>
      <w:r>
        <w:rPr>
          <w:color w:val="4D5F6F"/>
          <w:w w:val="105"/>
        </w:rPr>
        <w:t>0,000</w:t>
      </w:r>
      <w:r>
        <w:rPr/>
      </w:r>
    </w:p>
    <w:p>
      <w:pPr>
        <w:pStyle w:val="BodyText"/>
        <w:tabs>
          <w:tab w:pos="2010" w:val="left" w:leader="none"/>
          <w:tab w:pos="3680" w:val="left" w:leader="none"/>
          <w:tab w:pos="5005" w:val="left" w:leader="none"/>
          <w:tab w:pos="7439" w:val="left" w:leader="none"/>
          <w:tab w:pos="8557" w:val="left" w:leader="none"/>
        </w:tabs>
        <w:spacing w:line="240" w:lineRule="auto" w:before="66"/>
        <w:ind w:right="0"/>
        <w:jc w:val="left"/>
      </w:pPr>
      <w:r>
        <w:rPr>
          <w:color w:val="4D5F6F"/>
          <w:w w:val="105"/>
        </w:rPr>
        <w:t>Código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do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Produto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:</w:t>
        <w:tab/>
        <w:t>501.00093</w:t>
        <w:tab/>
      </w:r>
      <w:r>
        <w:rPr>
          <w:color w:val="4D5F6F"/>
          <w:spacing w:val="-1"/>
          <w:w w:val="105"/>
        </w:rPr>
        <w:t>Data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da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Ocorrência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:</w:t>
        <w:tab/>
        <w:t>11/03/2015</w:t>
        <w:tab/>
        <w:t>Devolvido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Kg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:</w:t>
        <w:tab/>
        <w:t>0,000</w:t>
      </w:r>
      <w:r>
        <w:rPr/>
      </w:r>
    </w:p>
    <w:p>
      <w:pPr>
        <w:pStyle w:val="BodyText"/>
        <w:tabs>
          <w:tab w:pos="2015" w:val="left" w:leader="none"/>
          <w:tab w:pos="3680" w:val="left" w:leader="none"/>
          <w:tab w:pos="4943" w:val="left" w:leader="none"/>
          <w:tab w:pos="7439" w:val="left" w:leader="none"/>
          <w:tab w:pos="8557" w:val="left" w:leader="none"/>
        </w:tabs>
        <w:spacing w:line="240" w:lineRule="auto" w:before="61"/>
        <w:ind w:right="0"/>
        <w:jc w:val="left"/>
      </w:pPr>
      <w:r>
        <w:rPr>
          <w:color w:val="4D5F6F"/>
          <w:w w:val="105"/>
        </w:rPr>
        <w:t>Lote/NF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:</w:t>
        <w:tab/>
        <w:t>110315.01</w:t>
        <w:tab/>
        <w:t>Emitente</w:t>
      </w:r>
      <w:r>
        <w:rPr>
          <w:color w:val="4D5F6F"/>
          <w:spacing w:val="13"/>
          <w:w w:val="105"/>
        </w:rPr>
        <w:t> </w:t>
      </w:r>
      <w:r>
        <w:rPr>
          <w:color w:val="4D5F6F"/>
          <w:w w:val="105"/>
        </w:rPr>
        <w:t>:</w:t>
        <w:tab/>
        <w:t>Orlando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;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Helio</w:t>
        <w:tab/>
        <w:t>Saldo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Estoque</w:t>
      </w:r>
      <w:r>
        <w:rPr>
          <w:color w:val="4D5F6F"/>
          <w:spacing w:val="11"/>
          <w:w w:val="105"/>
        </w:rPr>
        <w:t> </w:t>
      </w:r>
      <w:r>
        <w:rPr>
          <w:color w:val="4D5F6F"/>
          <w:spacing w:val="-2"/>
          <w:w w:val="105"/>
        </w:rPr>
        <w:t>Kg</w:t>
      </w:r>
      <w:r>
        <w:rPr>
          <w:color w:val="4D5F6F"/>
          <w:spacing w:val="15"/>
          <w:w w:val="105"/>
        </w:rPr>
        <w:t> </w:t>
      </w:r>
      <w:r>
        <w:rPr>
          <w:color w:val="4D5F6F"/>
          <w:w w:val="105"/>
        </w:rPr>
        <w:t>:</w:t>
        <w:tab/>
        <w:t>0,000</w:t>
      </w:r>
      <w:r>
        <w:rPr/>
      </w:r>
    </w:p>
    <w:p>
      <w:pPr>
        <w:spacing w:line="240" w:lineRule="auto" w:before="7"/>
        <w:rPr>
          <w:rFonts w:ascii="Verdana" w:hAnsi="Verdana" w:cs="Verdana" w:eastAsia="Verdana"/>
          <w:sz w:val="8"/>
          <w:szCs w:val="8"/>
        </w:rPr>
      </w:pPr>
    </w:p>
    <w:p>
      <w:pPr>
        <w:pStyle w:val="Heading3"/>
        <w:numPr>
          <w:ilvl w:val="0"/>
          <w:numId w:val="1"/>
        </w:numPr>
        <w:tabs>
          <w:tab w:pos="873" w:val="left" w:leader="none"/>
        </w:tabs>
        <w:spacing w:line="240" w:lineRule="auto" w:before="0" w:after="0"/>
        <w:ind w:left="872" w:right="0" w:hanging="158"/>
        <w:jc w:val="left"/>
        <w:rPr>
          <w:b w:val="0"/>
          <w:bCs w:val="0"/>
        </w:rPr>
      </w:pPr>
      <w:r>
        <w:rPr>
          <w:color w:val="4D5F6F"/>
          <w:w w:val="105"/>
        </w:rPr>
        <w:t>-</w:t>
      </w:r>
      <w:r>
        <w:rPr>
          <w:color w:val="4D5F6F"/>
          <w:spacing w:val="16"/>
          <w:w w:val="105"/>
        </w:rPr>
        <w:t> </w:t>
      </w:r>
      <w:r>
        <w:rPr>
          <w:color w:val="4D5F6F"/>
          <w:w w:val="105"/>
        </w:rPr>
        <w:t>Definição</w:t>
      </w:r>
      <w:r>
        <w:rPr>
          <w:color w:val="4D5F6F"/>
          <w:spacing w:val="13"/>
          <w:w w:val="105"/>
        </w:rPr>
        <w:t> </w:t>
      </w:r>
      <w:r>
        <w:rPr>
          <w:color w:val="4D5F6F"/>
          <w:w w:val="105"/>
        </w:rPr>
        <w:t>do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Time</w:t>
      </w:r>
      <w:r>
        <w:rPr>
          <w:b w:val="0"/>
        </w:rPr>
      </w:r>
    </w:p>
    <w:p>
      <w:pPr>
        <w:spacing w:line="240" w:lineRule="auto" w:before="2"/>
        <w:rPr>
          <w:rFonts w:ascii="Verdana" w:hAnsi="Verdana" w:cs="Verdana" w:eastAsia="Verdana"/>
          <w:b/>
          <w:bCs/>
          <w:sz w:val="8"/>
          <w:szCs w:val="8"/>
        </w:rPr>
      </w:pPr>
    </w:p>
    <w:p>
      <w:pPr>
        <w:pStyle w:val="BodyText"/>
        <w:tabs>
          <w:tab w:pos="2475" w:val="left" w:leader="none"/>
          <w:tab w:pos="4256" w:val="left" w:leader="none"/>
          <w:tab w:pos="6037" w:val="left" w:leader="none"/>
          <w:tab w:pos="7818" w:val="left" w:leader="none"/>
        </w:tabs>
        <w:spacing w:line="240" w:lineRule="auto"/>
        <w:ind w:left="690" w:right="0"/>
        <w:jc w:val="left"/>
      </w:pPr>
      <w:r>
        <w:rPr>
          <w:color w:val="4D5F6F"/>
          <w:w w:val="105"/>
        </w:rPr>
        <w:t>c</w:t>
        <w:tab/>
        <w:t>d</w:t>
        <w:tab/>
        <w:t>e</w:t>
        <w:tab/>
        <w:t>f</w:t>
        <w:tab/>
        <w:t>g</w:t>
      </w:r>
      <w:r>
        <w:rPr/>
      </w:r>
    </w:p>
    <w:p>
      <w:pPr>
        <w:spacing w:line="240" w:lineRule="auto" w:before="7"/>
        <w:rPr>
          <w:rFonts w:ascii="Verdana" w:hAnsi="Verdana" w:cs="Verdana" w:eastAsia="Verdana"/>
          <w:sz w:val="8"/>
          <w:szCs w:val="8"/>
        </w:rPr>
      </w:pPr>
    </w:p>
    <w:p>
      <w:pPr>
        <w:pStyle w:val="Heading3"/>
        <w:numPr>
          <w:ilvl w:val="0"/>
          <w:numId w:val="1"/>
        </w:numPr>
        <w:tabs>
          <w:tab w:pos="873" w:val="left" w:leader="none"/>
        </w:tabs>
        <w:spacing w:line="240" w:lineRule="auto" w:before="0" w:after="0"/>
        <w:ind w:left="872" w:right="0" w:hanging="158"/>
        <w:jc w:val="left"/>
        <w:rPr>
          <w:b w:val="0"/>
          <w:bCs w:val="0"/>
        </w:rPr>
      </w:pPr>
      <w:r>
        <w:rPr>
          <w:color w:val="4D5F6F"/>
          <w:w w:val="105"/>
        </w:rPr>
        <w:t>-</w:t>
      </w:r>
      <w:r>
        <w:rPr>
          <w:color w:val="4D5F6F"/>
          <w:spacing w:val="21"/>
          <w:w w:val="105"/>
        </w:rPr>
        <w:t> </w:t>
      </w:r>
      <w:r>
        <w:rPr>
          <w:color w:val="4D5F6F"/>
          <w:w w:val="105"/>
        </w:rPr>
        <w:t>Determinação</w:t>
      </w:r>
      <w:r>
        <w:rPr>
          <w:color w:val="4D5F6F"/>
          <w:spacing w:val="18"/>
          <w:w w:val="105"/>
        </w:rPr>
        <w:t> </w:t>
      </w:r>
      <w:r>
        <w:rPr>
          <w:color w:val="4D5F6F"/>
          <w:w w:val="105"/>
        </w:rPr>
        <w:t>do</w:t>
      </w:r>
      <w:r>
        <w:rPr>
          <w:color w:val="4D5F6F"/>
          <w:spacing w:val="17"/>
          <w:w w:val="105"/>
        </w:rPr>
        <w:t> </w:t>
      </w:r>
      <w:r>
        <w:rPr>
          <w:color w:val="4D5F6F"/>
          <w:w w:val="105"/>
        </w:rPr>
        <w:t>Problema</w:t>
      </w:r>
      <w:r>
        <w:rPr>
          <w:b w:val="0"/>
        </w:rPr>
      </w:r>
    </w:p>
    <w:p>
      <w:pPr>
        <w:spacing w:line="240" w:lineRule="auto" w:before="2"/>
        <w:rPr>
          <w:rFonts w:ascii="Verdana" w:hAnsi="Verdana" w:cs="Verdana" w:eastAsia="Verdana"/>
          <w:b/>
          <w:bCs/>
          <w:sz w:val="8"/>
          <w:szCs w:val="8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4D5F6F"/>
          <w:w w:val="105"/>
        </w:rPr>
        <w:t>Material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:</w:t>
      </w:r>
      <w:r>
        <w:rPr/>
      </w:r>
    </w:p>
    <w:p>
      <w:pPr>
        <w:spacing w:line="240" w:lineRule="auto" w:before="3"/>
        <w:rPr>
          <w:rFonts w:ascii="Verdana" w:hAnsi="Verdana" w:cs="Verdana" w:eastAsia="Verdana"/>
          <w:sz w:val="6"/>
          <w:szCs w:val="6"/>
        </w:rPr>
      </w:pPr>
    </w:p>
    <w:p>
      <w:pPr>
        <w:pStyle w:val="BodyText"/>
        <w:tabs>
          <w:tab w:pos="3560" w:val="left" w:leader="none"/>
          <w:tab w:pos="5624" w:val="left" w:leader="none"/>
          <w:tab w:pos="7093" w:val="left" w:leader="none"/>
          <w:tab w:pos="8355" w:val="left" w:leader="none"/>
        </w:tabs>
        <w:spacing w:line="240" w:lineRule="auto"/>
        <w:ind w:left="1928" w:right="0"/>
        <w:jc w:val="left"/>
      </w:pPr>
      <w:r>
        <w:rPr>
          <w:color w:val="4D5F6F"/>
          <w:w w:val="105"/>
        </w:rPr>
        <w:t>Umidade</w:t>
        <w:tab/>
        <w:t>Granulometria</w:t>
        <w:tab/>
        <w:t>Pintas</w:t>
      </w:r>
      <w:r>
        <w:rPr>
          <w:color w:val="4D5F6F"/>
          <w:spacing w:val="22"/>
          <w:w w:val="105"/>
        </w:rPr>
        <w:t> </w:t>
      </w:r>
      <w:r>
        <w:rPr>
          <w:color w:val="4D5F6F"/>
          <w:w w:val="105"/>
        </w:rPr>
        <w:t>Pretas</w:t>
        <w:tab/>
        <w:t>Desmoldagem</w:t>
        <w:tab/>
        <w:t>Contaminação</w:t>
      </w:r>
      <w:r>
        <w:rPr/>
      </w:r>
    </w:p>
    <w:p>
      <w:pPr>
        <w:pStyle w:val="BodyText"/>
        <w:tabs>
          <w:tab w:pos="3560" w:val="left" w:leader="none"/>
          <w:tab w:pos="5624" w:val="left" w:leader="none"/>
          <w:tab w:pos="7064" w:val="left" w:leader="none"/>
          <w:tab w:pos="8327" w:val="left" w:leader="none"/>
        </w:tabs>
        <w:spacing w:line="240" w:lineRule="auto" w:before="66"/>
        <w:ind w:left="1928" w:right="0"/>
        <w:jc w:val="left"/>
      </w:pPr>
      <w:r>
        <w:rPr>
          <w:color w:val="4D5F6F"/>
          <w:w w:val="105"/>
        </w:rPr>
        <w:t>Carga</w:t>
        <w:tab/>
        <w:t>Delaminação</w:t>
        <w:tab/>
        <w:t>Quebradiço</w:t>
        <w:tab/>
        <w:t>Aditivo</w:t>
        <w:tab/>
        <w:t>Monômero</w:t>
      </w:r>
      <w:r>
        <w:rPr/>
      </w:r>
    </w:p>
    <w:p>
      <w:pPr>
        <w:spacing w:line="240" w:lineRule="auto" w:before="5"/>
        <w:rPr>
          <w:rFonts w:ascii="Verdana" w:hAnsi="Verdana" w:cs="Verdana" w:eastAsia="Verdana"/>
          <w:sz w:val="7"/>
          <w:szCs w:val="7"/>
        </w:rPr>
      </w:pPr>
    </w:p>
    <w:p>
      <w:pPr>
        <w:pStyle w:val="BodyText"/>
        <w:tabs>
          <w:tab w:pos="3560" w:val="left" w:leader="none"/>
          <w:tab w:pos="5653" w:val="left" w:leader="none"/>
          <w:tab w:pos="7064" w:val="left" w:leader="none"/>
          <w:tab w:pos="8327" w:val="left" w:leader="none"/>
        </w:tabs>
        <w:spacing w:line="240" w:lineRule="auto"/>
        <w:ind w:left="1928" w:right="0"/>
        <w:jc w:val="left"/>
      </w:pPr>
      <w:r>
        <w:rPr>
          <w:color w:val="4D5F6F"/>
          <w:w w:val="105"/>
        </w:rPr>
        <w:t>Cor</w:t>
        <w:tab/>
        <w:t>Propriedade </w:t>
      </w:r>
      <w:r>
        <w:rPr>
          <w:color w:val="4D5F6F"/>
          <w:spacing w:val="2"/>
          <w:w w:val="105"/>
        </w:rPr>
        <w:t> </w:t>
      </w:r>
      <w:r>
        <w:rPr>
          <w:color w:val="4D5F6F"/>
          <w:w w:val="105"/>
        </w:rPr>
        <w:t>Mecânica</w:t>
        <w:tab/>
        <w:t>Metal</w:t>
        <w:tab/>
        <w:t>Contração</w:t>
        <w:tab/>
        <w:t>Glow</w:t>
      </w:r>
      <w:r>
        <w:rPr>
          <w:color w:val="4D5F6F"/>
          <w:spacing w:val="17"/>
          <w:w w:val="105"/>
        </w:rPr>
        <w:t> </w:t>
      </w:r>
      <w:r>
        <w:rPr>
          <w:color w:val="4D5F6F"/>
          <w:w w:val="105"/>
        </w:rPr>
        <w:t>Wire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0" w:bottom="0" w:left="980" w:right="980"/>
        </w:sectPr>
      </w:pPr>
    </w:p>
    <w:p>
      <w:pPr>
        <w:spacing w:line="240" w:lineRule="auto" w:before="0"/>
        <w:rPr>
          <w:rFonts w:ascii="Verdana" w:hAnsi="Verdana" w:cs="Verdana" w:eastAsia="Verdana"/>
          <w:sz w:val="8"/>
          <w:szCs w:val="8"/>
        </w:rPr>
      </w:pPr>
    </w:p>
    <w:p>
      <w:pPr>
        <w:spacing w:line="240" w:lineRule="auto" w:before="0"/>
        <w:rPr>
          <w:rFonts w:ascii="Verdana" w:hAnsi="Verdana" w:cs="Verdana" w:eastAsia="Verdana"/>
          <w:sz w:val="8"/>
          <w:szCs w:val="8"/>
        </w:rPr>
      </w:pPr>
    </w:p>
    <w:p>
      <w:pPr>
        <w:spacing w:line="240" w:lineRule="auto" w:before="0"/>
        <w:rPr>
          <w:rFonts w:ascii="Verdana" w:hAnsi="Verdana" w:cs="Verdana" w:eastAsia="Verdana"/>
          <w:sz w:val="8"/>
          <w:szCs w:val="8"/>
        </w:rPr>
      </w:pPr>
    </w:p>
    <w:p>
      <w:pPr>
        <w:spacing w:line="240" w:lineRule="auto" w:before="8"/>
        <w:rPr>
          <w:rFonts w:ascii="Verdana" w:hAnsi="Verdana" w:cs="Verdana" w:eastAsia="Verdana"/>
          <w:sz w:val="8"/>
          <w:szCs w:val="8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4D5F6F"/>
          <w:w w:val="105"/>
        </w:rPr>
        <w:t>Serviço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:</w:t>
      </w:r>
      <w:r>
        <w:rPr/>
      </w:r>
    </w:p>
    <w:p>
      <w:pPr>
        <w:spacing w:line="240" w:lineRule="auto" w:before="5"/>
        <w:rPr>
          <w:rFonts w:ascii="Verdana" w:hAnsi="Verdana" w:cs="Verdana" w:eastAsia="Verdana"/>
          <w:sz w:val="7"/>
          <w:szCs w:val="7"/>
        </w:rPr>
      </w:pPr>
      <w:r>
        <w:rPr/>
        <w:br w:type="column"/>
      </w:r>
      <w:r>
        <w:rPr>
          <w:rFonts w:ascii="Verdana"/>
          <w:sz w:val="7"/>
        </w:rPr>
      </w:r>
    </w:p>
    <w:p>
      <w:pPr>
        <w:pStyle w:val="BodyText"/>
        <w:tabs>
          <w:tab w:pos="2317" w:val="left" w:leader="none"/>
          <w:tab w:pos="4410" w:val="left" w:leader="none"/>
          <w:tab w:pos="5821" w:val="left" w:leader="none"/>
          <w:tab w:pos="7083" w:val="left" w:leader="none"/>
        </w:tabs>
        <w:spacing w:line="240" w:lineRule="auto"/>
        <w:ind w:right="0"/>
        <w:jc w:val="left"/>
      </w:pPr>
      <w:r>
        <w:rPr>
          <w:color w:val="4D5F6F"/>
          <w:w w:val="105"/>
        </w:rPr>
        <w:t>Afloramento</w:t>
        <w:tab/>
        <w:t>Manchas</w:t>
        <w:tab/>
        <w:t>Oxidação</w:t>
        <w:tab/>
        <w:t>Viscosidade</w:t>
        <w:tab/>
        <w:t>Mesclado</w:t>
      </w:r>
      <w:r>
        <w:rPr/>
      </w:r>
    </w:p>
    <w:p>
      <w:pPr>
        <w:pStyle w:val="BodyText"/>
        <w:tabs>
          <w:tab w:pos="2317" w:val="left" w:leader="none"/>
          <w:tab w:pos="4410" w:val="left" w:leader="none"/>
          <w:tab w:pos="5821" w:val="left" w:leader="none"/>
          <w:tab w:pos="7112" w:val="left" w:leader="none"/>
        </w:tabs>
        <w:spacing w:line="240" w:lineRule="auto" w:before="61"/>
        <w:ind w:right="0"/>
        <w:jc w:val="left"/>
      </w:pPr>
      <w:r>
        <w:rPr>
          <w:color w:val="4D5F6F"/>
          <w:w w:val="105"/>
        </w:rPr>
        <w:t>Pó</w:t>
        <w:tab/>
        <w:t>Flamabilidade</w:t>
        <w:tab/>
        <w:t>Índice</w:t>
      </w:r>
      <w:r>
        <w:rPr>
          <w:color w:val="4D5F6F"/>
          <w:spacing w:val="19"/>
          <w:w w:val="105"/>
        </w:rPr>
        <w:t> </w:t>
      </w:r>
      <w:r>
        <w:rPr>
          <w:color w:val="4D5F6F"/>
          <w:w w:val="105"/>
        </w:rPr>
        <w:t>de</w:t>
      </w:r>
      <w:r>
        <w:rPr>
          <w:color w:val="4D5F6F"/>
          <w:spacing w:val="13"/>
          <w:w w:val="105"/>
        </w:rPr>
        <w:t> </w:t>
      </w:r>
      <w:r>
        <w:rPr>
          <w:color w:val="4D5F6F"/>
          <w:w w:val="105"/>
        </w:rPr>
        <w:t>Fluidez</w:t>
        <w:tab/>
        <w:t>Degradação</w:t>
        <w:tab/>
        <w:t>Acab.  Superficial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0" w:bottom="0" w:left="980" w:right="980"/>
          <w:cols w:num="2" w:equalWidth="0">
            <w:col w:w="1085" w:space="158"/>
            <w:col w:w="8697"/>
          </w:cols>
        </w:sectPr>
      </w:pPr>
    </w:p>
    <w:p>
      <w:pPr>
        <w:spacing w:line="240" w:lineRule="auto" w:before="7"/>
        <w:rPr>
          <w:rFonts w:ascii="Verdana" w:hAnsi="Verdana" w:cs="Verdana" w:eastAsia="Verdana"/>
          <w:sz w:val="6"/>
          <w:szCs w:val="6"/>
        </w:rPr>
      </w:pPr>
    </w:p>
    <w:p>
      <w:pPr>
        <w:pStyle w:val="BodyText"/>
        <w:tabs>
          <w:tab w:pos="3560" w:val="left" w:leader="none"/>
          <w:tab w:pos="5653" w:val="left" w:leader="none"/>
          <w:tab w:pos="7093" w:val="left" w:leader="none"/>
          <w:tab w:pos="8355" w:val="left" w:leader="none"/>
        </w:tabs>
        <w:spacing w:line="402" w:lineRule="auto"/>
        <w:ind w:left="1928" w:right="1065"/>
        <w:jc w:val="left"/>
      </w:pPr>
      <w:r>
        <w:rPr>
          <w:color w:val="4D5F6F"/>
          <w:w w:val="105"/>
        </w:rPr>
        <w:t>Transporte</w:t>
        <w:tab/>
        <w:t>NF/Pedido</w:t>
        <w:tab/>
        <w:t>Embalagem</w:t>
        <w:tab/>
        <w:t>Entrega</w:t>
        <w:tab/>
        <w:t>Quantidade</w:t>
      </w:r>
      <w:r>
        <w:rPr>
          <w:color w:val="4D5F6F"/>
          <w:spacing w:val="22"/>
          <w:w w:val="107"/>
        </w:rPr>
        <w:t> </w:t>
      </w:r>
      <w:r>
        <w:rPr>
          <w:color w:val="4D5F6F"/>
          <w:w w:val="105"/>
        </w:rPr>
        <w:t>Identificação</w:t>
        <w:tab/>
        <w:t>Acordo</w:t>
      </w:r>
      <w:r>
        <w:rPr>
          <w:color w:val="4D5F6F"/>
          <w:spacing w:val="26"/>
          <w:w w:val="105"/>
        </w:rPr>
        <w:t> </w:t>
      </w:r>
      <w:r>
        <w:rPr>
          <w:color w:val="4D5F6F"/>
          <w:w w:val="105"/>
        </w:rPr>
        <w:t>Comercial</w:t>
      </w:r>
      <w:r>
        <w:rPr/>
      </w:r>
    </w:p>
    <w:p>
      <w:pPr>
        <w:pStyle w:val="BodyText"/>
        <w:tabs>
          <w:tab w:pos="1746" w:val="left" w:leader="none"/>
          <w:tab w:pos="6906" w:val="left" w:leader="none"/>
        </w:tabs>
        <w:spacing w:line="83" w:lineRule="exact"/>
        <w:ind w:right="0"/>
        <w:jc w:val="left"/>
      </w:pPr>
      <w:r>
        <w:rPr>
          <w:color w:val="4D5F6F"/>
          <w:w w:val="105"/>
        </w:rPr>
        <w:t>Resultado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:</w:t>
        <w:tab/>
        <w:t>0.90%</w:t>
        <w:tab/>
        <w:t>Especificação</w:t>
      </w:r>
      <w:r>
        <w:rPr>
          <w:color w:val="4D5F6F"/>
          <w:spacing w:val="15"/>
          <w:w w:val="105"/>
        </w:rPr>
        <w:t> </w:t>
      </w:r>
      <w:r>
        <w:rPr>
          <w:color w:val="4D5F6F"/>
          <w:w w:val="105"/>
        </w:rPr>
        <w:t>:</w:t>
      </w:r>
      <w:r>
        <w:rPr/>
      </w:r>
    </w:p>
    <w:p>
      <w:pPr>
        <w:spacing w:line="240" w:lineRule="auto" w:before="7"/>
        <w:rPr>
          <w:rFonts w:ascii="Verdana" w:hAnsi="Verdana" w:cs="Verdana" w:eastAsia="Verdana"/>
          <w:sz w:val="12"/>
          <w:szCs w:val="12"/>
        </w:rPr>
      </w:pPr>
    </w:p>
    <w:p>
      <w:pPr>
        <w:spacing w:line="240" w:lineRule="auto" w:before="6"/>
        <w:rPr>
          <w:rFonts w:ascii="Verdana" w:hAnsi="Verdana" w:cs="Verdana" w:eastAsia="Verdana"/>
          <w:sz w:val="7"/>
          <w:szCs w:val="7"/>
        </w:rPr>
      </w:pPr>
    </w:p>
    <w:p>
      <w:pPr>
        <w:pStyle w:val="BodyText"/>
        <w:spacing w:line="272" w:lineRule="auto"/>
        <w:ind w:left="690" w:right="2298"/>
        <w:jc w:val="left"/>
      </w:pPr>
      <w:r>
        <w:rPr>
          <w:color w:val="4D5F6F"/>
          <w:w w:val="105"/>
        </w:rPr>
        <w:t>asdfsdf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adf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sdf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adfskdfhdsk</w:t>
      </w:r>
      <w:r>
        <w:rPr>
          <w:color w:val="4D5F6F"/>
          <w:spacing w:val="15"/>
          <w:w w:val="105"/>
        </w:rPr>
        <w:t> </w:t>
      </w:r>
      <w:r>
        <w:rPr>
          <w:color w:val="4D5F6F"/>
          <w:w w:val="105"/>
        </w:rPr>
        <w:t>akdfhdskf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aasdfidsyfueen</w:t>
      </w:r>
      <w:r>
        <w:rPr>
          <w:color w:val="4D5F6F"/>
          <w:spacing w:val="17"/>
          <w:w w:val="105"/>
        </w:rPr>
        <w:t> </w:t>
      </w:r>
      <w:r>
        <w:rPr>
          <w:color w:val="4D5F6F"/>
          <w:w w:val="105"/>
        </w:rPr>
        <w:t>akfeuria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kakeure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askfhk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askfhu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aerkua</w:t>
      </w:r>
      <w:r>
        <w:rPr>
          <w:color w:val="4D5F6F"/>
          <w:spacing w:val="15"/>
          <w:w w:val="105"/>
        </w:rPr>
        <w:t> </w:t>
      </w:r>
      <w:r>
        <w:rPr>
          <w:color w:val="4D5F6F"/>
          <w:w w:val="105"/>
        </w:rPr>
        <w:t>fka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skdfue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kakeu</w:t>
      </w:r>
      <w:r>
        <w:rPr>
          <w:color w:val="4D5F6F"/>
          <w:spacing w:val="17"/>
          <w:w w:val="105"/>
        </w:rPr>
        <w:t> </w:t>
      </w:r>
      <w:r>
        <w:rPr>
          <w:color w:val="4D5F6F"/>
          <w:w w:val="105"/>
        </w:rPr>
        <w:t>feakehfjaus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akdufa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kaka</w:t>
      </w:r>
      <w:r>
        <w:rPr>
          <w:color w:val="4D5F6F"/>
          <w:spacing w:val="15"/>
          <w:w w:val="105"/>
        </w:rPr>
        <w:t> </w:t>
      </w:r>
      <w:r>
        <w:rPr>
          <w:color w:val="4D5F6F"/>
          <w:w w:val="105"/>
        </w:rPr>
        <w:t>sadfsd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adf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afsd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sda</w:t>
      </w:r>
      <w:r>
        <w:rPr>
          <w:color w:val="4D5F6F"/>
          <w:spacing w:val="124"/>
          <w:w w:val="107"/>
        </w:rPr>
        <w:t> </w:t>
      </w:r>
      <w:r>
        <w:rPr>
          <w:color w:val="4D5F6F"/>
          <w:spacing w:val="-1"/>
          <w:w w:val="105"/>
        </w:rPr>
        <w:t>saf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13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asfsff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asdf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d</w:t>
      </w:r>
      <w:r>
        <w:rPr>
          <w:color w:val="4D5F6F"/>
          <w:spacing w:val="13"/>
          <w:w w:val="105"/>
        </w:rPr>
        <w:t> </w:t>
      </w:r>
      <w:r>
        <w:rPr>
          <w:color w:val="4D5F6F"/>
          <w:w w:val="105"/>
        </w:rPr>
        <w:t>seterfg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asgdgdgdfgrtrtr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dfgsgdf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srtrt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srtrt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fdgffg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sfhhrtr</w:t>
      </w:r>
      <w:r>
        <w:rPr>
          <w:color w:val="4D5F6F"/>
          <w:spacing w:val="10"/>
          <w:w w:val="105"/>
        </w:rPr>
        <w:t> </w:t>
      </w:r>
      <w:r>
        <w:rPr>
          <w:color w:val="4D5F6F"/>
          <w:spacing w:val="1"/>
          <w:w w:val="105"/>
        </w:rPr>
        <w:t>dfgs</w:t>
      </w:r>
      <w:r>
        <w:rPr/>
      </w:r>
    </w:p>
    <w:p>
      <w:pPr>
        <w:pStyle w:val="Heading3"/>
        <w:numPr>
          <w:ilvl w:val="0"/>
          <w:numId w:val="1"/>
        </w:numPr>
        <w:tabs>
          <w:tab w:pos="873" w:val="left" w:leader="none"/>
        </w:tabs>
        <w:spacing w:line="240" w:lineRule="auto" w:before="57" w:after="0"/>
        <w:ind w:left="872" w:right="0" w:hanging="158"/>
        <w:jc w:val="left"/>
        <w:rPr>
          <w:b w:val="0"/>
          <w:bCs w:val="0"/>
        </w:rPr>
      </w:pPr>
      <w:r>
        <w:rPr>
          <w:color w:val="4D5F6F"/>
          <w:w w:val="105"/>
        </w:rPr>
        <w:t>-</w:t>
      </w:r>
      <w:r>
        <w:rPr>
          <w:color w:val="4D5F6F"/>
          <w:spacing w:val="15"/>
          <w:w w:val="105"/>
        </w:rPr>
        <w:t> </w:t>
      </w:r>
      <w:r>
        <w:rPr>
          <w:color w:val="4D5F6F"/>
          <w:w w:val="105"/>
        </w:rPr>
        <w:t>Ação</w:t>
      </w:r>
      <w:r>
        <w:rPr>
          <w:color w:val="4D5F6F"/>
          <w:spacing w:val="18"/>
          <w:w w:val="105"/>
        </w:rPr>
        <w:t> </w:t>
      </w:r>
      <w:r>
        <w:rPr>
          <w:color w:val="4D5F6F"/>
          <w:w w:val="105"/>
        </w:rPr>
        <w:t>de</w:t>
      </w:r>
      <w:r>
        <w:rPr>
          <w:color w:val="4D5F6F"/>
          <w:spacing w:val="15"/>
          <w:w w:val="105"/>
        </w:rPr>
        <w:t> </w:t>
      </w:r>
      <w:r>
        <w:rPr>
          <w:color w:val="4D5F6F"/>
          <w:w w:val="105"/>
        </w:rPr>
        <w:t>contenção</w:t>
      </w:r>
      <w:r>
        <w:rPr>
          <w:color w:val="4D5F6F"/>
          <w:spacing w:val="18"/>
          <w:w w:val="105"/>
        </w:rPr>
        <w:t> </w:t>
      </w:r>
      <w:r>
        <w:rPr>
          <w:color w:val="4D5F6F"/>
          <w:w w:val="105"/>
        </w:rPr>
        <w:t>/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Disposição:</w:t>
      </w:r>
      <w:r>
        <w:rPr>
          <w:b w:val="0"/>
        </w:rPr>
      </w:r>
    </w:p>
    <w:p>
      <w:pPr>
        <w:spacing w:line="240" w:lineRule="auto" w:before="7"/>
        <w:rPr>
          <w:rFonts w:ascii="Verdana" w:hAnsi="Verdana" w:cs="Verdana" w:eastAsia="Verdana"/>
          <w:b/>
          <w:bCs/>
          <w:sz w:val="6"/>
          <w:szCs w:val="6"/>
        </w:rPr>
      </w:pPr>
    </w:p>
    <w:p>
      <w:pPr>
        <w:pStyle w:val="BodyText"/>
        <w:tabs>
          <w:tab w:pos="6018" w:val="left" w:leader="none"/>
          <w:tab w:pos="7851" w:val="left" w:leader="none"/>
          <w:tab w:pos="8711" w:val="left" w:leader="none"/>
        </w:tabs>
        <w:spacing w:line="240" w:lineRule="auto"/>
        <w:ind w:left="700" w:right="0"/>
        <w:jc w:val="left"/>
      </w:pPr>
      <w:r>
        <w:rPr>
          <w:color w:val="4D5F6F"/>
          <w:w w:val="105"/>
        </w:rPr>
        <w:t>Descrição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da</w:t>
      </w:r>
      <w:r>
        <w:rPr>
          <w:color w:val="4D5F6F"/>
          <w:spacing w:val="20"/>
          <w:w w:val="105"/>
        </w:rPr>
        <w:t> </w:t>
      </w:r>
      <w:r>
        <w:rPr>
          <w:color w:val="4D5F6F"/>
          <w:w w:val="105"/>
        </w:rPr>
        <w:t>Ação</w:t>
        <w:tab/>
        <w:t>Responsável</w:t>
        <w:tab/>
      </w:r>
      <w:r>
        <w:rPr>
          <w:rFonts w:ascii="Verdana" w:hAnsi="Verdana"/>
          <w:color w:val="4D5F6F"/>
          <w:w w:val="105"/>
        </w:rPr>
        <w:t>Prazo</w:t>
        <w:tab/>
      </w:r>
      <w:r>
        <w:rPr>
          <w:color w:val="4D5F6F"/>
          <w:spacing w:val="-1"/>
          <w:w w:val="105"/>
        </w:rPr>
        <w:t>Data</w:t>
      </w:r>
      <w:r>
        <w:rPr>
          <w:color w:val="4D5F6F"/>
          <w:spacing w:val="27"/>
          <w:w w:val="105"/>
        </w:rPr>
        <w:t> </w:t>
      </w:r>
      <w:r>
        <w:rPr>
          <w:color w:val="4D5F6F"/>
          <w:w w:val="105"/>
        </w:rPr>
        <w:t>Realização</w:t>
      </w:r>
      <w:r>
        <w:rPr/>
      </w:r>
    </w:p>
    <w:p>
      <w:pPr>
        <w:pStyle w:val="BodyText"/>
        <w:spacing w:line="240" w:lineRule="auto" w:before="46"/>
        <w:ind w:left="700" w:right="0"/>
        <w:jc w:val="left"/>
      </w:pPr>
      <w:r>
        <w:rPr>
          <w:color w:val="4D5F6F"/>
          <w:w w:val="105"/>
        </w:rPr>
        <w:t>Radici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:</w:t>
      </w:r>
      <w:r>
        <w:rPr/>
      </w:r>
    </w:p>
    <w:p>
      <w:pPr>
        <w:pStyle w:val="BodyText"/>
        <w:spacing w:line="266" w:lineRule="auto" w:before="56"/>
        <w:ind w:left="709" w:right="4147"/>
        <w:jc w:val="left"/>
      </w:pPr>
      <w:r>
        <w:rPr>
          <w:color w:val="4D5F6F"/>
          <w:w w:val="105"/>
        </w:rPr>
        <w:t>asdfsdf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adf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sdf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adfskdfhdsk</w:t>
      </w:r>
      <w:r>
        <w:rPr>
          <w:color w:val="4D5F6F"/>
          <w:spacing w:val="17"/>
          <w:w w:val="105"/>
        </w:rPr>
        <w:t> </w:t>
      </w:r>
      <w:r>
        <w:rPr>
          <w:color w:val="4D5F6F"/>
          <w:w w:val="105"/>
        </w:rPr>
        <w:t>akdfhdskf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aasdfidsyfueen</w:t>
      </w:r>
      <w:r>
        <w:rPr>
          <w:color w:val="4D5F6F"/>
          <w:spacing w:val="18"/>
          <w:w w:val="105"/>
        </w:rPr>
        <w:t> </w:t>
      </w:r>
      <w:r>
        <w:rPr>
          <w:color w:val="4D5F6F"/>
          <w:w w:val="105"/>
        </w:rPr>
        <w:t>akfeuria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kakeure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askfhk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askfhu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aerkua</w:t>
      </w:r>
      <w:r>
        <w:rPr>
          <w:color w:val="4D5F6F"/>
          <w:spacing w:val="16"/>
          <w:w w:val="105"/>
        </w:rPr>
        <w:t> </w:t>
      </w:r>
      <w:r>
        <w:rPr>
          <w:color w:val="4D5F6F"/>
          <w:w w:val="105"/>
        </w:rPr>
        <w:t>fka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skdfue</w:t>
      </w:r>
      <w:r>
        <w:rPr>
          <w:color w:val="4D5F6F"/>
          <w:spacing w:val="15"/>
          <w:w w:val="105"/>
        </w:rPr>
        <w:t> </w:t>
      </w:r>
      <w:r>
        <w:rPr>
          <w:color w:val="4D5F6F"/>
          <w:w w:val="105"/>
        </w:rPr>
        <w:t>kakeu</w:t>
      </w:r>
      <w:r>
        <w:rPr>
          <w:color w:val="4D5F6F"/>
          <w:spacing w:val="98"/>
          <w:w w:val="107"/>
        </w:rPr>
        <w:t> </w:t>
      </w:r>
      <w:r>
        <w:rPr>
          <w:color w:val="4D5F6F"/>
          <w:w w:val="105"/>
        </w:rPr>
        <w:t>feakehfjaus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akdufa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kaka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sadfsd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adf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afsd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sda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saf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8"/>
          <w:w w:val="105"/>
        </w:rPr>
        <w:t> </w:t>
      </w:r>
      <w:r>
        <w:rPr>
          <w:color w:val="4D5F6F"/>
          <w:spacing w:val="1"/>
          <w:w w:val="105"/>
        </w:rPr>
        <w:t>as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asfsff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asdf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d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seterfg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asgdgdgdfgrtrtr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dfgsgdf</w:t>
      </w:r>
      <w:r>
        <w:rPr>
          <w:color w:val="4D5F6F"/>
          <w:spacing w:val="78"/>
          <w:w w:val="107"/>
        </w:rPr>
        <w:t> </w:t>
      </w:r>
      <w:r>
        <w:rPr>
          <w:color w:val="4D5F6F"/>
          <w:w w:val="105"/>
        </w:rPr>
        <w:t>srtrt</w:t>
      </w:r>
      <w:r>
        <w:rPr>
          <w:color w:val="4D5F6F"/>
          <w:spacing w:val="4"/>
          <w:w w:val="105"/>
        </w:rPr>
        <w:t> </w:t>
      </w:r>
      <w:r>
        <w:rPr>
          <w:color w:val="4D5F6F"/>
          <w:w w:val="105"/>
        </w:rPr>
        <w:t>srtrt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fdgffg</w:t>
      </w:r>
      <w:r>
        <w:rPr>
          <w:color w:val="4D5F6F"/>
          <w:spacing w:val="16"/>
          <w:w w:val="105"/>
        </w:rPr>
        <w:t> </w:t>
      </w:r>
      <w:r>
        <w:rPr>
          <w:color w:val="4D5F6F"/>
          <w:w w:val="105"/>
        </w:rPr>
        <w:t>sfhhrtr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dfgs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rtrte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sdgsgs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sdfgds</w:t>
      </w:r>
      <w:r>
        <w:rPr/>
      </w:r>
    </w:p>
    <w:p>
      <w:pPr>
        <w:pStyle w:val="BodyText"/>
        <w:spacing w:line="266" w:lineRule="auto" w:before="50"/>
        <w:ind w:left="709" w:right="4147"/>
        <w:jc w:val="left"/>
      </w:pPr>
      <w:r>
        <w:rPr>
          <w:color w:val="4D5F6F"/>
          <w:w w:val="105"/>
        </w:rPr>
        <w:t>asdfsdf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adf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sdf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adfskdfhdsk</w:t>
      </w:r>
      <w:r>
        <w:rPr>
          <w:color w:val="4D5F6F"/>
          <w:spacing w:val="17"/>
          <w:w w:val="105"/>
        </w:rPr>
        <w:t> </w:t>
      </w:r>
      <w:r>
        <w:rPr>
          <w:color w:val="4D5F6F"/>
          <w:w w:val="105"/>
        </w:rPr>
        <w:t>akdfhdskf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aasdfidsyfueen</w:t>
      </w:r>
      <w:r>
        <w:rPr>
          <w:color w:val="4D5F6F"/>
          <w:spacing w:val="18"/>
          <w:w w:val="105"/>
        </w:rPr>
        <w:t> </w:t>
      </w:r>
      <w:r>
        <w:rPr>
          <w:color w:val="4D5F6F"/>
          <w:w w:val="105"/>
        </w:rPr>
        <w:t>akfeuria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kakeure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askfhk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askfhu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aerkua</w:t>
      </w:r>
      <w:r>
        <w:rPr>
          <w:color w:val="4D5F6F"/>
          <w:spacing w:val="16"/>
          <w:w w:val="105"/>
        </w:rPr>
        <w:t> </w:t>
      </w:r>
      <w:r>
        <w:rPr>
          <w:color w:val="4D5F6F"/>
          <w:w w:val="105"/>
        </w:rPr>
        <w:t>fka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skdfue</w:t>
      </w:r>
      <w:r>
        <w:rPr>
          <w:color w:val="4D5F6F"/>
          <w:spacing w:val="15"/>
          <w:w w:val="105"/>
        </w:rPr>
        <w:t> </w:t>
      </w:r>
      <w:r>
        <w:rPr>
          <w:color w:val="4D5F6F"/>
          <w:w w:val="105"/>
        </w:rPr>
        <w:t>kakeu</w:t>
      </w:r>
      <w:r>
        <w:rPr>
          <w:color w:val="4D5F6F"/>
          <w:spacing w:val="98"/>
          <w:w w:val="107"/>
        </w:rPr>
        <w:t> </w:t>
      </w:r>
      <w:r>
        <w:rPr>
          <w:color w:val="4D5F6F"/>
          <w:w w:val="105"/>
        </w:rPr>
        <w:t>feakehfjaus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akdufa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kaka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sadfsd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adf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afsd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sda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saf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8"/>
          <w:w w:val="105"/>
        </w:rPr>
        <w:t> </w:t>
      </w:r>
      <w:r>
        <w:rPr>
          <w:color w:val="4D5F6F"/>
          <w:spacing w:val="1"/>
          <w:w w:val="105"/>
        </w:rPr>
        <w:t>as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asfsff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asdf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d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seterfg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asgdgdgdfgrtrtr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dfgsgdf</w:t>
      </w:r>
      <w:r>
        <w:rPr>
          <w:color w:val="4D5F6F"/>
          <w:spacing w:val="78"/>
          <w:w w:val="107"/>
        </w:rPr>
        <w:t> </w:t>
      </w:r>
      <w:r>
        <w:rPr>
          <w:color w:val="4D5F6F"/>
          <w:w w:val="105"/>
        </w:rPr>
        <w:t>srtrt</w:t>
      </w:r>
      <w:r>
        <w:rPr>
          <w:color w:val="4D5F6F"/>
          <w:spacing w:val="5"/>
          <w:w w:val="105"/>
        </w:rPr>
        <w:t> </w:t>
      </w:r>
      <w:r>
        <w:rPr>
          <w:color w:val="4D5F6F"/>
          <w:w w:val="105"/>
        </w:rPr>
        <w:t>srtrt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fdgffg</w:t>
      </w:r>
      <w:r>
        <w:rPr>
          <w:color w:val="4D5F6F"/>
          <w:spacing w:val="17"/>
          <w:w w:val="105"/>
        </w:rPr>
        <w:t> </w:t>
      </w:r>
      <w:r>
        <w:rPr>
          <w:color w:val="4D5F6F"/>
          <w:w w:val="105"/>
        </w:rPr>
        <w:t>sfhhrtr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dfgs</w:t>
      </w:r>
      <w:r>
        <w:rPr/>
      </w:r>
    </w:p>
    <w:p>
      <w:pPr>
        <w:pStyle w:val="BodyText"/>
        <w:spacing w:line="272" w:lineRule="auto" w:before="50"/>
        <w:ind w:left="709" w:right="4147"/>
        <w:jc w:val="left"/>
      </w:pPr>
      <w:r>
        <w:rPr>
          <w:color w:val="4D5F6F"/>
          <w:w w:val="105"/>
        </w:rPr>
        <w:t>asdfsdf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adf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sdf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adfskdfhdsk</w:t>
      </w:r>
      <w:r>
        <w:rPr>
          <w:color w:val="4D5F6F"/>
          <w:spacing w:val="17"/>
          <w:w w:val="105"/>
        </w:rPr>
        <w:t> </w:t>
      </w:r>
      <w:r>
        <w:rPr>
          <w:color w:val="4D5F6F"/>
          <w:w w:val="105"/>
        </w:rPr>
        <w:t>akdfhdskf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aasdfidsyfueen</w:t>
      </w:r>
      <w:r>
        <w:rPr>
          <w:color w:val="4D5F6F"/>
          <w:spacing w:val="18"/>
          <w:w w:val="105"/>
        </w:rPr>
        <w:t> </w:t>
      </w:r>
      <w:r>
        <w:rPr>
          <w:color w:val="4D5F6F"/>
          <w:w w:val="105"/>
        </w:rPr>
        <w:t>akfeuria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kakeure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askfhk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askfhu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aerkua</w:t>
      </w:r>
      <w:r>
        <w:rPr>
          <w:color w:val="4D5F6F"/>
          <w:spacing w:val="16"/>
          <w:w w:val="105"/>
        </w:rPr>
        <w:t> </w:t>
      </w:r>
      <w:r>
        <w:rPr>
          <w:color w:val="4D5F6F"/>
          <w:w w:val="105"/>
        </w:rPr>
        <w:t>fka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skdfue</w:t>
      </w:r>
      <w:r>
        <w:rPr>
          <w:color w:val="4D5F6F"/>
          <w:spacing w:val="15"/>
          <w:w w:val="105"/>
        </w:rPr>
        <w:t> </w:t>
      </w:r>
      <w:r>
        <w:rPr>
          <w:color w:val="4D5F6F"/>
          <w:w w:val="105"/>
        </w:rPr>
        <w:t>kakeu</w:t>
      </w:r>
      <w:r>
        <w:rPr>
          <w:color w:val="4D5F6F"/>
          <w:spacing w:val="98"/>
          <w:w w:val="107"/>
        </w:rPr>
        <w:t> </w:t>
      </w:r>
      <w:r>
        <w:rPr>
          <w:color w:val="4D5F6F"/>
          <w:w w:val="105"/>
        </w:rPr>
        <w:t>feakehfjaus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akdufa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kaka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sadfsd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adf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afsd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sda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saf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8"/>
          <w:w w:val="105"/>
        </w:rPr>
        <w:t> </w:t>
      </w:r>
      <w:r>
        <w:rPr>
          <w:color w:val="4D5F6F"/>
          <w:spacing w:val="1"/>
          <w:w w:val="105"/>
        </w:rPr>
        <w:t>as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asfsff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asdf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d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seterfg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asgdgdgdfgrtrtr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dfgsgdf</w:t>
      </w:r>
      <w:r>
        <w:rPr>
          <w:color w:val="4D5F6F"/>
          <w:spacing w:val="78"/>
          <w:w w:val="107"/>
        </w:rPr>
        <w:t> </w:t>
      </w:r>
      <w:r>
        <w:rPr>
          <w:color w:val="4D5F6F"/>
          <w:w w:val="105"/>
        </w:rPr>
        <w:t>srtrt</w:t>
      </w:r>
      <w:r>
        <w:rPr>
          <w:color w:val="4D5F6F"/>
          <w:spacing w:val="5"/>
          <w:w w:val="105"/>
        </w:rPr>
        <w:t> </w:t>
      </w:r>
      <w:r>
        <w:rPr>
          <w:color w:val="4D5F6F"/>
          <w:w w:val="105"/>
        </w:rPr>
        <w:t>srtrt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fdgffg</w:t>
      </w:r>
      <w:r>
        <w:rPr>
          <w:color w:val="4D5F6F"/>
          <w:spacing w:val="17"/>
          <w:w w:val="105"/>
        </w:rPr>
        <w:t> </w:t>
      </w:r>
      <w:r>
        <w:rPr>
          <w:color w:val="4D5F6F"/>
          <w:w w:val="105"/>
        </w:rPr>
        <w:t>sfhhrtr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dfgs</w:t>
      </w:r>
      <w:r>
        <w:rPr/>
      </w:r>
    </w:p>
    <w:p>
      <w:pPr>
        <w:pStyle w:val="BodyText"/>
        <w:spacing w:line="240" w:lineRule="auto" w:before="38"/>
        <w:ind w:left="700" w:right="0"/>
        <w:jc w:val="left"/>
      </w:pPr>
      <w:r>
        <w:rPr>
          <w:color w:val="4D5F6F"/>
          <w:w w:val="105"/>
        </w:rPr>
        <w:t>Cliente</w:t>
      </w:r>
      <w:r>
        <w:rPr>
          <w:color w:val="4D5F6F"/>
          <w:spacing w:val="13"/>
          <w:w w:val="105"/>
        </w:rPr>
        <w:t> </w:t>
      </w:r>
      <w:r>
        <w:rPr>
          <w:color w:val="4D5F6F"/>
          <w:w w:val="105"/>
        </w:rPr>
        <w:t>/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Fornecedor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:</w:t>
      </w:r>
      <w:r>
        <w:rPr/>
      </w:r>
    </w:p>
    <w:p>
      <w:pPr>
        <w:pStyle w:val="BodyText"/>
        <w:spacing w:line="266" w:lineRule="auto" w:before="56"/>
        <w:ind w:left="709" w:right="4147"/>
        <w:jc w:val="left"/>
      </w:pPr>
      <w:r>
        <w:rPr>
          <w:color w:val="4D5F6F"/>
          <w:w w:val="105"/>
        </w:rPr>
        <w:t>asdfsdf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adf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sdf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adfskdfhdsk</w:t>
      </w:r>
      <w:r>
        <w:rPr>
          <w:color w:val="4D5F6F"/>
          <w:spacing w:val="17"/>
          <w:w w:val="105"/>
        </w:rPr>
        <w:t> </w:t>
      </w:r>
      <w:r>
        <w:rPr>
          <w:color w:val="4D5F6F"/>
          <w:w w:val="105"/>
        </w:rPr>
        <w:t>akdfhdskf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aasdfidsyfueen</w:t>
      </w:r>
      <w:r>
        <w:rPr>
          <w:color w:val="4D5F6F"/>
          <w:spacing w:val="18"/>
          <w:w w:val="105"/>
        </w:rPr>
        <w:t> </w:t>
      </w:r>
      <w:r>
        <w:rPr>
          <w:color w:val="4D5F6F"/>
          <w:w w:val="105"/>
        </w:rPr>
        <w:t>akfeuria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kakeure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askfhk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askfhu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aerkua</w:t>
      </w:r>
      <w:r>
        <w:rPr>
          <w:color w:val="4D5F6F"/>
          <w:spacing w:val="16"/>
          <w:w w:val="105"/>
        </w:rPr>
        <w:t> </w:t>
      </w:r>
      <w:r>
        <w:rPr>
          <w:color w:val="4D5F6F"/>
          <w:w w:val="105"/>
        </w:rPr>
        <w:t>fka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skdfue</w:t>
      </w:r>
      <w:r>
        <w:rPr>
          <w:color w:val="4D5F6F"/>
          <w:spacing w:val="15"/>
          <w:w w:val="105"/>
        </w:rPr>
        <w:t> </w:t>
      </w:r>
      <w:r>
        <w:rPr>
          <w:color w:val="4D5F6F"/>
          <w:w w:val="105"/>
        </w:rPr>
        <w:t>kakeu</w:t>
      </w:r>
      <w:r>
        <w:rPr>
          <w:color w:val="4D5F6F"/>
          <w:spacing w:val="98"/>
          <w:w w:val="107"/>
        </w:rPr>
        <w:t> </w:t>
      </w:r>
      <w:r>
        <w:rPr>
          <w:color w:val="4D5F6F"/>
          <w:w w:val="105"/>
        </w:rPr>
        <w:t>feakehfjaus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akdufa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kaka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sadfsd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adf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afsd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sda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saf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8"/>
          <w:w w:val="105"/>
        </w:rPr>
        <w:t> </w:t>
      </w:r>
      <w:r>
        <w:rPr>
          <w:color w:val="4D5F6F"/>
          <w:spacing w:val="1"/>
          <w:w w:val="105"/>
        </w:rPr>
        <w:t>as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asfsff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asdf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d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seterfg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asgdgdgdfgrtrtr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dfgsgdf</w:t>
      </w:r>
      <w:r>
        <w:rPr>
          <w:color w:val="4D5F6F"/>
          <w:spacing w:val="78"/>
          <w:w w:val="107"/>
        </w:rPr>
        <w:t> </w:t>
      </w:r>
      <w:r>
        <w:rPr>
          <w:color w:val="4D5F6F"/>
          <w:w w:val="105"/>
        </w:rPr>
        <w:t>srtrt</w:t>
      </w:r>
      <w:r>
        <w:rPr>
          <w:color w:val="4D5F6F"/>
          <w:spacing w:val="5"/>
          <w:w w:val="105"/>
        </w:rPr>
        <w:t> </w:t>
      </w:r>
      <w:r>
        <w:rPr>
          <w:color w:val="4D5F6F"/>
          <w:w w:val="105"/>
        </w:rPr>
        <w:t>srtrt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fdgffg</w:t>
      </w:r>
      <w:r>
        <w:rPr>
          <w:color w:val="4D5F6F"/>
          <w:spacing w:val="17"/>
          <w:w w:val="105"/>
        </w:rPr>
        <w:t> </w:t>
      </w:r>
      <w:r>
        <w:rPr>
          <w:color w:val="4D5F6F"/>
          <w:w w:val="105"/>
        </w:rPr>
        <w:t>sfhhrtr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dfgs</w:t>
      </w:r>
      <w:r>
        <w:rPr/>
      </w:r>
    </w:p>
    <w:p>
      <w:pPr>
        <w:pStyle w:val="BodyText"/>
        <w:spacing w:line="266" w:lineRule="auto" w:before="50"/>
        <w:ind w:left="709" w:right="4147"/>
        <w:jc w:val="left"/>
      </w:pPr>
      <w:r>
        <w:rPr>
          <w:color w:val="4D5F6F"/>
          <w:w w:val="105"/>
        </w:rPr>
        <w:t>asdfsdf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adf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sdf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adfskdfhdsk</w:t>
      </w:r>
      <w:r>
        <w:rPr>
          <w:color w:val="4D5F6F"/>
          <w:spacing w:val="17"/>
          <w:w w:val="105"/>
        </w:rPr>
        <w:t> </w:t>
      </w:r>
      <w:r>
        <w:rPr>
          <w:color w:val="4D5F6F"/>
          <w:w w:val="105"/>
        </w:rPr>
        <w:t>akdfhdskf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aasdfidsyfueen</w:t>
      </w:r>
      <w:r>
        <w:rPr>
          <w:color w:val="4D5F6F"/>
          <w:spacing w:val="18"/>
          <w:w w:val="105"/>
        </w:rPr>
        <w:t> </w:t>
      </w:r>
      <w:r>
        <w:rPr>
          <w:color w:val="4D5F6F"/>
          <w:w w:val="105"/>
        </w:rPr>
        <w:t>akfeuria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kakeure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askfhk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askfhu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aerkua</w:t>
      </w:r>
      <w:r>
        <w:rPr>
          <w:color w:val="4D5F6F"/>
          <w:spacing w:val="16"/>
          <w:w w:val="105"/>
        </w:rPr>
        <w:t> </w:t>
      </w:r>
      <w:r>
        <w:rPr>
          <w:color w:val="4D5F6F"/>
          <w:w w:val="105"/>
        </w:rPr>
        <w:t>fka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skdfue</w:t>
      </w:r>
      <w:r>
        <w:rPr>
          <w:color w:val="4D5F6F"/>
          <w:spacing w:val="15"/>
          <w:w w:val="105"/>
        </w:rPr>
        <w:t> </w:t>
      </w:r>
      <w:r>
        <w:rPr>
          <w:color w:val="4D5F6F"/>
          <w:w w:val="105"/>
        </w:rPr>
        <w:t>kakeu</w:t>
      </w:r>
      <w:r>
        <w:rPr>
          <w:color w:val="4D5F6F"/>
          <w:spacing w:val="98"/>
          <w:w w:val="107"/>
        </w:rPr>
        <w:t> </w:t>
      </w:r>
      <w:r>
        <w:rPr>
          <w:color w:val="4D5F6F"/>
          <w:w w:val="105"/>
        </w:rPr>
        <w:t>feakehfjaus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akdufa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kaka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sadfsd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adf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afsd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sda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saf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8"/>
          <w:w w:val="105"/>
        </w:rPr>
        <w:t> </w:t>
      </w:r>
      <w:r>
        <w:rPr>
          <w:color w:val="4D5F6F"/>
          <w:spacing w:val="1"/>
          <w:w w:val="105"/>
        </w:rPr>
        <w:t>as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asfsff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asdf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d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seterfg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asgdgdgdfgrtrtr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dfgsgdf</w:t>
      </w:r>
      <w:r>
        <w:rPr>
          <w:color w:val="4D5F6F"/>
          <w:spacing w:val="78"/>
          <w:w w:val="107"/>
        </w:rPr>
        <w:t> </w:t>
      </w:r>
      <w:r>
        <w:rPr>
          <w:color w:val="4D5F6F"/>
          <w:w w:val="105"/>
        </w:rPr>
        <w:t>srtrt</w:t>
      </w:r>
      <w:r>
        <w:rPr>
          <w:color w:val="4D5F6F"/>
          <w:spacing w:val="5"/>
          <w:w w:val="105"/>
        </w:rPr>
        <w:t> </w:t>
      </w:r>
      <w:r>
        <w:rPr>
          <w:color w:val="4D5F6F"/>
          <w:w w:val="105"/>
        </w:rPr>
        <w:t>srtrt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fdgffg</w:t>
      </w:r>
      <w:r>
        <w:rPr>
          <w:color w:val="4D5F6F"/>
          <w:spacing w:val="17"/>
          <w:w w:val="105"/>
        </w:rPr>
        <w:t> </w:t>
      </w:r>
      <w:r>
        <w:rPr>
          <w:color w:val="4D5F6F"/>
          <w:w w:val="105"/>
        </w:rPr>
        <w:t>sfhhrtr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dfgs</w:t>
      </w:r>
      <w:r>
        <w:rPr/>
      </w:r>
    </w:p>
    <w:p>
      <w:pPr>
        <w:spacing w:line="240" w:lineRule="auto" w:before="6"/>
        <w:rPr>
          <w:rFonts w:ascii="Verdana" w:hAnsi="Verdana" w:cs="Verdana" w:eastAsia="Verdana"/>
          <w:sz w:val="8"/>
          <w:szCs w:val="8"/>
        </w:rPr>
      </w:pPr>
    </w:p>
    <w:p>
      <w:pPr>
        <w:pStyle w:val="Heading3"/>
        <w:numPr>
          <w:ilvl w:val="0"/>
          <w:numId w:val="1"/>
        </w:numPr>
        <w:tabs>
          <w:tab w:pos="873" w:val="left" w:leader="none"/>
        </w:tabs>
        <w:spacing w:line="240" w:lineRule="auto" w:before="0" w:after="0"/>
        <w:ind w:left="872" w:right="0" w:hanging="158"/>
        <w:jc w:val="left"/>
        <w:rPr>
          <w:b w:val="0"/>
          <w:bCs w:val="0"/>
        </w:rPr>
      </w:pPr>
      <w:r>
        <w:rPr>
          <w:color w:val="4D5F6F"/>
          <w:w w:val="105"/>
        </w:rPr>
        <w:t>-</w:t>
      </w:r>
      <w:r>
        <w:rPr>
          <w:color w:val="4D5F6F"/>
          <w:spacing w:val="19"/>
          <w:w w:val="105"/>
        </w:rPr>
        <w:t> </w:t>
      </w:r>
      <w:r>
        <w:rPr>
          <w:color w:val="4D5F6F"/>
          <w:w w:val="105"/>
        </w:rPr>
        <w:t>Determinação</w:t>
      </w:r>
      <w:r>
        <w:rPr>
          <w:color w:val="4D5F6F"/>
          <w:spacing w:val="16"/>
          <w:w w:val="105"/>
        </w:rPr>
        <w:t> </w:t>
      </w:r>
      <w:r>
        <w:rPr>
          <w:color w:val="4D5F6F"/>
          <w:w w:val="105"/>
        </w:rPr>
        <w:t>da</w:t>
      </w:r>
      <w:r>
        <w:rPr>
          <w:color w:val="4D5F6F"/>
          <w:spacing w:val="19"/>
          <w:w w:val="105"/>
        </w:rPr>
        <w:t> </w:t>
      </w:r>
      <w:r>
        <w:rPr>
          <w:color w:val="4D5F6F"/>
          <w:w w:val="105"/>
        </w:rPr>
        <w:t>causa: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00" w:h="16840"/>
          <w:pgMar w:top="0" w:bottom="0" w:left="980" w:right="980"/>
        </w:sect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8"/>
          <w:szCs w:val="8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8"/>
          <w:szCs w:val="8"/>
        </w:rPr>
      </w:pPr>
    </w:p>
    <w:p>
      <w:pPr>
        <w:pStyle w:val="BodyText"/>
        <w:spacing w:line="402" w:lineRule="auto" w:before="54"/>
        <w:ind w:left="700" w:right="98"/>
        <w:jc w:val="left"/>
      </w:pPr>
      <w:r>
        <w:rPr>
          <w:color w:val="4D5F6F"/>
          <w:w w:val="105"/>
        </w:rPr>
        <w:t>Método</w:t>
      </w:r>
      <w:r>
        <w:rPr>
          <w:color w:val="4D5F6F"/>
          <w:spacing w:val="16"/>
          <w:w w:val="105"/>
        </w:rPr>
        <w:t> </w:t>
      </w:r>
      <w:r>
        <w:rPr>
          <w:color w:val="4D5F6F"/>
          <w:w w:val="105"/>
        </w:rPr>
        <w:t>:</w:t>
      </w:r>
      <w:r>
        <w:rPr>
          <w:color w:val="4D5F6F"/>
          <w:spacing w:val="21"/>
          <w:w w:val="107"/>
        </w:rPr>
        <w:t> </w:t>
      </w:r>
      <w:r>
        <w:rPr>
          <w:color w:val="4D5F6F"/>
          <w:w w:val="105"/>
        </w:rPr>
        <w:t>Máquina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:</w:t>
      </w:r>
      <w:r>
        <w:rPr/>
      </w:r>
    </w:p>
    <w:p>
      <w:pPr>
        <w:pStyle w:val="BodyText"/>
        <w:spacing w:line="402" w:lineRule="auto"/>
        <w:ind w:left="700" w:right="89"/>
        <w:jc w:val="left"/>
      </w:pPr>
      <w:r>
        <w:rPr>
          <w:color w:val="4D5F6F"/>
          <w:w w:val="105"/>
        </w:rPr>
        <w:t>Meio</w:t>
      </w:r>
      <w:r>
        <w:rPr>
          <w:color w:val="4D5F6F"/>
          <w:spacing w:val="13"/>
          <w:w w:val="105"/>
        </w:rPr>
        <w:t> </w:t>
      </w:r>
      <w:r>
        <w:rPr>
          <w:color w:val="4D5F6F"/>
          <w:w w:val="105"/>
        </w:rPr>
        <w:t>Ambiente</w:t>
      </w:r>
      <w:r>
        <w:rPr>
          <w:color w:val="4D5F6F"/>
          <w:spacing w:val="15"/>
          <w:w w:val="105"/>
        </w:rPr>
        <w:t> </w:t>
      </w:r>
      <w:r>
        <w:rPr>
          <w:color w:val="4D5F6F"/>
          <w:w w:val="105"/>
        </w:rPr>
        <w:t>:</w:t>
      </w:r>
      <w:r>
        <w:rPr>
          <w:color w:val="4D5F6F"/>
          <w:spacing w:val="22"/>
          <w:w w:val="107"/>
        </w:rPr>
        <w:t> </w:t>
      </w:r>
      <w:r>
        <w:rPr>
          <w:color w:val="4D5F6F"/>
          <w:w w:val="105"/>
        </w:rPr>
        <w:t>Mão-de-Obra</w:t>
      </w:r>
      <w:r>
        <w:rPr/>
      </w:r>
    </w:p>
    <w:p>
      <w:pPr>
        <w:pStyle w:val="BodyText"/>
        <w:spacing w:line="402" w:lineRule="auto"/>
        <w:ind w:left="700" w:right="0"/>
        <w:jc w:val="left"/>
      </w:pPr>
      <w:r>
        <w:rPr>
          <w:color w:val="4D5F6F"/>
          <w:w w:val="105"/>
        </w:rPr>
        <w:t>Meio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de</w:t>
      </w:r>
      <w:r>
        <w:rPr>
          <w:color w:val="4D5F6F"/>
          <w:spacing w:val="13"/>
          <w:w w:val="105"/>
        </w:rPr>
        <w:t> </w:t>
      </w:r>
      <w:r>
        <w:rPr>
          <w:color w:val="4D5F6F"/>
          <w:w w:val="105"/>
        </w:rPr>
        <w:t>Controle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:</w:t>
      </w:r>
      <w:r>
        <w:rPr>
          <w:color w:val="4D5F6F"/>
          <w:spacing w:val="22"/>
          <w:w w:val="107"/>
        </w:rPr>
        <w:t> </w:t>
      </w:r>
      <w:r>
        <w:rPr>
          <w:color w:val="4D5F6F"/>
          <w:w w:val="105"/>
        </w:rPr>
        <w:t>Material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:</w:t>
      </w:r>
      <w:r>
        <w:rPr/>
      </w:r>
    </w:p>
    <w:p>
      <w:pPr>
        <w:spacing w:line="240" w:lineRule="auto" w:before="5"/>
        <w:rPr>
          <w:rFonts w:ascii="Verdana" w:hAnsi="Verdana" w:cs="Verdana" w:eastAsia="Verdana"/>
          <w:sz w:val="7"/>
          <w:szCs w:val="7"/>
        </w:rPr>
      </w:pPr>
      <w:r>
        <w:rPr/>
        <w:br w:type="column"/>
      </w:r>
      <w:r>
        <w:rPr>
          <w:rFonts w:ascii="Verdana"/>
          <w:sz w:val="7"/>
        </w:rPr>
      </w:r>
    </w:p>
    <w:p>
      <w:pPr>
        <w:pStyle w:val="Heading3"/>
        <w:spacing w:line="240" w:lineRule="auto"/>
        <w:ind w:left="700" w:right="0" w:firstLine="0"/>
        <w:jc w:val="left"/>
        <w:rPr>
          <w:b w:val="0"/>
          <w:bCs w:val="0"/>
        </w:rPr>
      </w:pPr>
      <w:r>
        <w:rPr>
          <w:color w:val="4D5F6F"/>
          <w:w w:val="105"/>
        </w:rPr>
        <w:t>Diagrama</w:t>
      </w:r>
      <w:r>
        <w:rPr>
          <w:color w:val="4D5F6F"/>
          <w:spacing w:val="23"/>
          <w:w w:val="105"/>
        </w:rPr>
        <w:t> </w:t>
      </w:r>
      <w:r>
        <w:rPr>
          <w:color w:val="4D5F6F"/>
          <w:w w:val="105"/>
        </w:rPr>
        <w:t>de</w:t>
      </w:r>
      <w:r>
        <w:rPr>
          <w:color w:val="4D5F6F"/>
          <w:spacing w:val="23"/>
          <w:w w:val="105"/>
        </w:rPr>
        <w:t> </w:t>
      </w:r>
      <w:r>
        <w:rPr>
          <w:color w:val="4D5F6F"/>
          <w:w w:val="105"/>
        </w:rPr>
        <w:t>Ishikawa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00" w:h="16840"/>
          <w:pgMar w:top="0" w:bottom="0" w:left="980" w:right="980"/>
          <w:cols w:num="2" w:equalWidth="0">
            <w:col w:w="1526" w:space="2347"/>
            <w:col w:w="6067"/>
          </w:cols>
        </w:sectPr>
      </w:pPr>
    </w:p>
    <w:p>
      <w:pPr>
        <w:spacing w:before="14"/>
        <w:ind w:left="4529" w:right="4197" w:firstLine="0"/>
        <w:jc w:val="center"/>
        <w:rPr>
          <w:rFonts w:ascii="Verdana" w:hAnsi="Verdana" w:cs="Verdana" w:eastAsia="Verdana"/>
          <w:sz w:val="8"/>
          <w:szCs w:val="8"/>
        </w:rPr>
      </w:pPr>
      <w:r>
        <w:rPr>
          <w:rFonts w:ascii="Verdana" w:hAnsi="Verdana"/>
          <w:b/>
          <w:color w:val="4D5F6F"/>
          <w:w w:val="105"/>
          <w:sz w:val="8"/>
        </w:rPr>
        <w:t>Análise</w:t>
      </w:r>
      <w:r>
        <w:rPr>
          <w:rFonts w:ascii="Verdana" w:hAnsi="Verdana"/>
          <w:b/>
          <w:color w:val="4D5F6F"/>
          <w:spacing w:val="6"/>
          <w:w w:val="105"/>
          <w:sz w:val="8"/>
        </w:rPr>
        <w:t> </w:t>
      </w:r>
      <w:r>
        <w:rPr>
          <w:rFonts w:ascii="Verdana" w:hAnsi="Verdana"/>
          <w:b/>
          <w:color w:val="4D5F6F"/>
          <w:w w:val="105"/>
          <w:sz w:val="8"/>
        </w:rPr>
        <w:t>dos</w:t>
      </w:r>
      <w:r>
        <w:rPr>
          <w:rFonts w:ascii="Verdana" w:hAnsi="Verdana"/>
          <w:b/>
          <w:color w:val="4D5F6F"/>
          <w:spacing w:val="14"/>
          <w:w w:val="105"/>
          <w:sz w:val="8"/>
        </w:rPr>
        <w:t> </w:t>
      </w:r>
      <w:r>
        <w:rPr>
          <w:rFonts w:ascii="Verdana" w:hAnsi="Verdana"/>
          <w:b/>
          <w:color w:val="4D5F6F"/>
          <w:w w:val="105"/>
          <w:sz w:val="8"/>
        </w:rPr>
        <w:t>5</w:t>
      </w:r>
      <w:r>
        <w:rPr>
          <w:rFonts w:ascii="Verdana" w:hAnsi="Verdana"/>
          <w:b/>
          <w:color w:val="4D5F6F"/>
          <w:spacing w:val="8"/>
          <w:w w:val="105"/>
          <w:sz w:val="8"/>
        </w:rPr>
        <w:t> </w:t>
      </w:r>
      <w:r>
        <w:rPr>
          <w:rFonts w:ascii="Verdana" w:hAnsi="Verdana"/>
          <w:b/>
          <w:color w:val="4D5F6F"/>
          <w:spacing w:val="1"/>
          <w:w w:val="105"/>
          <w:sz w:val="8"/>
        </w:rPr>
        <w:t>Por</w:t>
      </w:r>
      <w:r>
        <w:rPr>
          <w:rFonts w:ascii="Verdana" w:hAnsi="Verdana"/>
          <w:b/>
          <w:color w:val="4D5F6F"/>
          <w:spacing w:val="13"/>
          <w:w w:val="105"/>
          <w:sz w:val="8"/>
        </w:rPr>
        <w:t> </w:t>
      </w:r>
      <w:r>
        <w:rPr>
          <w:rFonts w:ascii="Verdana" w:hAnsi="Verdana"/>
          <w:b/>
          <w:color w:val="4D5F6F"/>
          <w:w w:val="105"/>
          <w:sz w:val="8"/>
        </w:rPr>
        <w:t>quês</w:t>
      </w:r>
      <w:r>
        <w:rPr>
          <w:rFonts w:ascii="Verdana" w:hAnsi="Verdana"/>
          <w:sz w:val="8"/>
        </w:rPr>
      </w:r>
    </w:p>
    <w:p>
      <w:pPr>
        <w:pStyle w:val="BodyText"/>
        <w:tabs>
          <w:tab w:pos="4492" w:val="left" w:leader="none"/>
        </w:tabs>
        <w:spacing w:line="240" w:lineRule="auto" w:before="66"/>
        <w:ind w:left="0" w:right="3536"/>
        <w:jc w:val="center"/>
      </w:pPr>
      <w:r>
        <w:rPr>
          <w:color w:val="4D5F6F"/>
          <w:w w:val="105"/>
        </w:rPr>
        <w:t>Efeito</w:t>
        <w:tab/>
        <w:t>Efeito</w:t>
      </w:r>
      <w:r>
        <w:rPr/>
      </w:r>
    </w:p>
    <w:p>
      <w:pPr>
        <w:pStyle w:val="BodyText"/>
        <w:tabs>
          <w:tab w:pos="4492" w:val="left" w:leader="none"/>
        </w:tabs>
        <w:spacing w:line="240" w:lineRule="auto" w:before="66"/>
        <w:ind w:left="0" w:right="3529"/>
        <w:jc w:val="center"/>
      </w:pPr>
      <w:r>
        <w:rPr>
          <w:color w:val="4D5F6F"/>
          <w:w w:val="105"/>
        </w:rPr>
        <w:t>1</w:t>
        <w:tab/>
        <w:t>1</w:t>
      </w:r>
      <w:r>
        <w:rPr/>
      </w:r>
    </w:p>
    <w:p>
      <w:pPr>
        <w:pStyle w:val="BodyText"/>
        <w:tabs>
          <w:tab w:pos="4492" w:val="left" w:leader="none"/>
        </w:tabs>
        <w:spacing w:line="240" w:lineRule="auto" w:before="66"/>
        <w:ind w:left="0" w:right="3529"/>
        <w:jc w:val="center"/>
      </w:pPr>
      <w:r>
        <w:rPr>
          <w:color w:val="4D5F6F"/>
          <w:w w:val="105"/>
        </w:rPr>
        <w:t>2</w:t>
        <w:tab/>
        <w:t>2</w:t>
      </w:r>
      <w:r>
        <w:rPr/>
      </w:r>
    </w:p>
    <w:p>
      <w:pPr>
        <w:pStyle w:val="BodyText"/>
        <w:tabs>
          <w:tab w:pos="4492" w:val="left" w:leader="none"/>
        </w:tabs>
        <w:spacing w:line="240" w:lineRule="auto" w:before="61"/>
        <w:ind w:left="0" w:right="3529"/>
        <w:jc w:val="center"/>
      </w:pPr>
      <w:r>
        <w:rPr>
          <w:color w:val="4D5F6F"/>
          <w:w w:val="105"/>
        </w:rPr>
        <w:t>3</w:t>
        <w:tab/>
        <w:t>3</w:t>
      </w:r>
      <w:r>
        <w:rPr/>
      </w:r>
    </w:p>
    <w:p>
      <w:pPr>
        <w:pStyle w:val="BodyText"/>
        <w:tabs>
          <w:tab w:pos="4492" w:val="left" w:leader="none"/>
        </w:tabs>
        <w:spacing w:line="240" w:lineRule="auto" w:before="66"/>
        <w:ind w:left="0" w:right="3529"/>
        <w:jc w:val="center"/>
      </w:pPr>
      <w:r>
        <w:rPr>
          <w:color w:val="4D5F6F"/>
          <w:w w:val="105"/>
        </w:rPr>
        <w:t>4</w:t>
        <w:tab/>
        <w:t>4</w:t>
      </w:r>
      <w:r>
        <w:rPr/>
      </w:r>
    </w:p>
    <w:p>
      <w:pPr>
        <w:pStyle w:val="BodyText"/>
        <w:tabs>
          <w:tab w:pos="4492" w:val="left" w:leader="none"/>
        </w:tabs>
        <w:spacing w:line="240" w:lineRule="auto" w:before="66"/>
        <w:ind w:left="0" w:right="3529"/>
        <w:jc w:val="center"/>
      </w:pPr>
      <w:r>
        <w:rPr>
          <w:color w:val="4D5F6F"/>
          <w:w w:val="105"/>
        </w:rPr>
        <w:t>5</w:t>
        <w:tab/>
        <w:t>5</w:t>
      </w:r>
      <w:r>
        <w:rPr/>
      </w:r>
    </w:p>
    <w:p>
      <w:pPr>
        <w:spacing w:after="0" w:line="240" w:lineRule="auto"/>
        <w:jc w:val="center"/>
        <w:sectPr>
          <w:type w:val="continuous"/>
          <w:pgSz w:w="11900" w:h="16840"/>
          <w:pgMar w:top="0" w:bottom="0" w:left="980" w:right="980"/>
        </w:sectPr>
      </w:pPr>
    </w:p>
    <w:p>
      <w:pPr>
        <w:spacing w:line="240" w:lineRule="auto" w:before="0"/>
        <w:rPr>
          <w:rFonts w:ascii="Verdana" w:hAnsi="Verdana" w:cs="Verdana" w:eastAsia="Verdana"/>
          <w:sz w:val="8"/>
          <w:szCs w:val="8"/>
        </w:rPr>
      </w:pPr>
    </w:p>
    <w:p>
      <w:pPr>
        <w:spacing w:line="240" w:lineRule="auto" w:before="0"/>
        <w:rPr>
          <w:rFonts w:ascii="Verdana" w:hAnsi="Verdana" w:cs="Verdana" w:eastAsia="Verdana"/>
          <w:sz w:val="8"/>
          <w:szCs w:val="8"/>
        </w:rPr>
      </w:pPr>
    </w:p>
    <w:p>
      <w:pPr>
        <w:pStyle w:val="BodyText"/>
        <w:numPr>
          <w:ilvl w:val="1"/>
          <w:numId w:val="1"/>
        </w:numPr>
        <w:tabs>
          <w:tab w:pos="864" w:val="left" w:leader="none"/>
        </w:tabs>
        <w:spacing w:line="240" w:lineRule="auto" w:before="63" w:after="0"/>
        <w:ind w:left="863" w:right="0" w:hanging="178"/>
        <w:jc w:val="left"/>
      </w:pPr>
      <w:r>
        <w:rPr>
          <w:color w:val="4D5F6F"/>
          <w:w w:val="105"/>
        </w:rPr>
        <w:t>-</w:t>
      </w:r>
      <w:r>
        <w:rPr>
          <w:color w:val="4D5F6F"/>
          <w:spacing w:val="5"/>
          <w:w w:val="105"/>
        </w:rPr>
        <w:t> </w:t>
      </w:r>
      <w:r>
        <w:rPr>
          <w:color w:val="4D5F6F"/>
          <w:w w:val="105"/>
        </w:rPr>
        <w:t>Causa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Raiz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:</w:t>
      </w:r>
      <w:r>
        <w:rPr/>
      </w:r>
    </w:p>
    <w:p>
      <w:pPr>
        <w:spacing w:line="240" w:lineRule="auto" w:before="9"/>
        <w:rPr>
          <w:rFonts w:ascii="Verdana" w:hAnsi="Verdana" w:cs="Verdana" w:eastAsia="Verdana"/>
          <w:sz w:val="11"/>
          <w:szCs w:val="11"/>
        </w:rPr>
      </w:pPr>
      <w:r>
        <w:rPr/>
        <w:br w:type="column"/>
      </w:r>
      <w:r>
        <w:rPr>
          <w:rFonts w:ascii="Verdana"/>
          <w:sz w:val="11"/>
        </w:rPr>
      </w:r>
    </w:p>
    <w:p>
      <w:pPr>
        <w:pStyle w:val="BodyText"/>
        <w:spacing w:line="272" w:lineRule="auto"/>
        <w:ind w:right="565"/>
        <w:jc w:val="left"/>
      </w:pPr>
      <w:r>
        <w:rPr>
          <w:color w:val="4D5F6F"/>
          <w:w w:val="105"/>
        </w:rPr>
        <w:t>asdfsdf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adf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sdf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adfskdfhdsk</w:t>
      </w:r>
      <w:r>
        <w:rPr>
          <w:color w:val="4D5F6F"/>
          <w:spacing w:val="16"/>
          <w:w w:val="105"/>
        </w:rPr>
        <w:t> </w:t>
      </w:r>
      <w:r>
        <w:rPr>
          <w:color w:val="4D5F6F"/>
          <w:w w:val="105"/>
        </w:rPr>
        <w:t>akdfhdskf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aasdfidsyfueen</w:t>
      </w:r>
      <w:r>
        <w:rPr>
          <w:color w:val="4D5F6F"/>
          <w:spacing w:val="17"/>
          <w:w w:val="105"/>
        </w:rPr>
        <w:t> </w:t>
      </w:r>
      <w:r>
        <w:rPr>
          <w:color w:val="4D5F6F"/>
          <w:w w:val="105"/>
        </w:rPr>
        <w:t>akfeuria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kakeure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askfhk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askfhu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aerkua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fka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skdfue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kakeu</w:t>
      </w:r>
      <w:r>
        <w:rPr>
          <w:color w:val="4D5F6F"/>
          <w:spacing w:val="18"/>
          <w:w w:val="105"/>
        </w:rPr>
        <w:t> </w:t>
      </w:r>
      <w:r>
        <w:rPr>
          <w:color w:val="4D5F6F"/>
          <w:w w:val="105"/>
        </w:rPr>
        <w:t>feakehfjaus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akdufa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kaka</w:t>
      </w:r>
      <w:r>
        <w:rPr>
          <w:color w:val="4D5F6F"/>
          <w:spacing w:val="15"/>
          <w:w w:val="105"/>
        </w:rPr>
        <w:t> </w:t>
      </w:r>
      <w:r>
        <w:rPr>
          <w:color w:val="4D5F6F"/>
          <w:w w:val="105"/>
        </w:rPr>
        <w:t>sadfsd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adf</w:t>
      </w:r>
      <w:r>
        <w:rPr>
          <w:color w:val="4D5F6F"/>
          <w:spacing w:val="120"/>
          <w:w w:val="107"/>
        </w:rPr>
        <w:t> </w:t>
      </w:r>
      <w:r>
        <w:rPr>
          <w:color w:val="4D5F6F"/>
          <w:w w:val="105"/>
        </w:rPr>
        <w:t>afsd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sda</w:t>
      </w:r>
      <w:r>
        <w:rPr>
          <w:color w:val="4D5F6F"/>
          <w:spacing w:val="3"/>
          <w:w w:val="105"/>
        </w:rPr>
        <w:t> </w:t>
      </w:r>
      <w:r>
        <w:rPr>
          <w:color w:val="4D5F6F"/>
          <w:w w:val="105"/>
        </w:rPr>
        <w:t>saf</w:t>
      </w:r>
      <w:r>
        <w:rPr>
          <w:color w:val="4D5F6F"/>
          <w:spacing w:val="6"/>
          <w:w w:val="105"/>
        </w:rPr>
        <w:t> </w:t>
      </w:r>
      <w:r>
        <w:rPr>
          <w:color w:val="4D5F6F"/>
          <w:spacing w:val="1"/>
          <w:w w:val="105"/>
        </w:rPr>
        <w:t>as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asfsff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asdf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d</w:t>
      </w:r>
      <w:r>
        <w:rPr>
          <w:color w:val="4D5F6F"/>
          <w:spacing w:val="13"/>
          <w:w w:val="105"/>
        </w:rPr>
        <w:t> </w:t>
      </w:r>
      <w:r>
        <w:rPr>
          <w:color w:val="4D5F6F"/>
          <w:w w:val="105"/>
        </w:rPr>
        <w:t>seterfg</w:t>
      </w:r>
      <w:r>
        <w:rPr>
          <w:color w:val="4D5F6F"/>
          <w:spacing w:val="13"/>
          <w:w w:val="105"/>
        </w:rPr>
        <w:t> </w:t>
      </w:r>
      <w:r>
        <w:rPr>
          <w:color w:val="4D5F6F"/>
          <w:w w:val="105"/>
        </w:rPr>
        <w:t>asgdgdgdfgrtrtr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dfgsgdf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srtrt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srtrt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fdgffg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sfhhrtr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dfgs</w:t>
      </w:r>
      <w:r>
        <w:rPr/>
      </w:r>
    </w:p>
    <w:p>
      <w:pPr>
        <w:spacing w:after="0" w:line="272" w:lineRule="auto"/>
        <w:jc w:val="left"/>
        <w:sectPr>
          <w:type w:val="continuous"/>
          <w:pgSz w:w="11900" w:h="16840"/>
          <w:pgMar w:top="0" w:bottom="0" w:left="980" w:right="980"/>
          <w:cols w:num="2" w:equalWidth="0">
            <w:col w:w="1498" w:space="581"/>
            <w:col w:w="7861"/>
          </w:cols>
        </w:sectPr>
      </w:pPr>
    </w:p>
    <w:p>
      <w:pPr>
        <w:spacing w:line="240" w:lineRule="auto" w:before="0"/>
        <w:rPr>
          <w:rFonts w:ascii="Verdana" w:hAnsi="Verdana" w:cs="Verdana" w:eastAsia="Verdana"/>
          <w:sz w:val="8"/>
          <w:szCs w:val="8"/>
        </w:rPr>
      </w:pPr>
    </w:p>
    <w:p>
      <w:pPr>
        <w:spacing w:line="240" w:lineRule="auto" w:before="0"/>
        <w:rPr>
          <w:rFonts w:ascii="Verdana" w:hAnsi="Verdana" w:cs="Verdana" w:eastAsia="Verdana"/>
          <w:sz w:val="8"/>
          <w:szCs w:val="8"/>
        </w:rPr>
      </w:pPr>
    </w:p>
    <w:p>
      <w:pPr>
        <w:spacing w:line="240" w:lineRule="auto" w:before="1"/>
        <w:rPr>
          <w:rFonts w:ascii="Verdana" w:hAnsi="Verdana" w:cs="Verdana" w:eastAsia="Verdana"/>
          <w:sz w:val="6"/>
          <w:szCs w:val="6"/>
        </w:rPr>
      </w:pPr>
    </w:p>
    <w:p>
      <w:pPr>
        <w:pStyle w:val="BodyText"/>
        <w:numPr>
          <w:ilvl w:val="1"/>
          <w:numId w:val="1"/>
        </w:numPr>
        <w:tabs>
          <w:tab w:pos="864" w:val="left" w:leader="none"/>
        </w:tabs>
        <w:spacing w:line="240" w:lineRule="auto" w:before="0" w:after="0"/>
        <w:ind w:left="863" w:right="0" w:hanging="178"/>
        <w:jc w:val="left"/>
      </w:pPr>
      <w:r>
        <w:rPr>
          <w:color w:val="4D5F6F"/>
          <w:w w:val="105"/>
        </w:rPr>
        <w:t>-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Impacto</w:t>
      </w:r>
      <w:r>
        <w:rPr>
          <w:color w:val="4D5F6F"/>
          <w:spacing w:val="13"/>
          <w:w w:val="105"/>
        </w:rPr>
        <w:t> </w:t>
      </w:r>
      <w:r>
        <w:rPr>
          <w:color w:val="4D5F6F"/>
          <w:w w:val="105"/>
        </w:rPr>
        <w:t>/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Abrangência</w:t>
      </w:r>
      <w:r>
        <w:rPr/>
      </w:r>
    </w:p>
    <w:p>
      <w:pPr>
        <w:spacing w:line="240" w:lineRule="auto" w:before="0"/>
        <w:rPr>
          <w:rFonts w:ascii="Verdana" w:hAnsi="Verdana" w:cs="Verdana" w:eastAsia="Verdana"/>
          <w:sz w:val="8"/>
          <w:szCs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spacing w:line="260" w:lineRule="auto" w:before="56"/>
        <w:ind w:right="565"/>
        <w:jc w:val="left"/>
      </w:pPr>
      <w:r>
        <w:rPr>
          <w:color w:val="4D5F6F"/>
          <w:w w:val="105"/>
        </w:rPr>
        <w:t>asdfsdf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adf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sdf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adfskdfhdsk</w:t>
      </w:r>
      <w:r>
        <w:rPr>
          <w:color w:val="4D5F6F"/>
          <w:spacing w:val="16"/>
          <w:w w:val="105"/>
        </w:rPr>
        <w:t> </w:t>
      </w:r>
      <w:r>
        <w:rPr>
          <w:color w:val="4D5F6F"/>
          <w:w w:val="105"/>
        </w:rPr>
        <w:t>akdfhdskf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aasdfidsyfueen</w:t>
      </w:r>
      <w:r>
        <w:rPr>
          <w:color w:val="4D5F6F"/>
          <w:spacing w:val="17"/>
          <w:w w:val="105"/>
        </w:rPr>
        <w:t> </w:t>
      </w:r>
      <w:r>
        <w:rPr>
          <w:color w:val="4D5F6F"/>
          <w:w w:val="105"/>
        </w:rPr>
        <w:t>akfeuria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kakeure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askfhk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askfhu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aerkua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fka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skdfue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kakeu</w:t>
      </w:r>
      <w:r>
        <w:rPr>
          <w:color w:val="4D5F6F"/>
          <w:spacing w:val="18"/>
          <w:w w:val="105"/>
        </w:rPr>
        <w:t> </w:t>
      </w:r>
      <w:r>
        <w:rPr>
          <w:color w:val="4D5F6F"/>
          <w:w w:val="105"/>
        </w:rPr>
        <w:t>feakehfjaus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akdufa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kaka</w:t>
      </w:r>
      <w:r>
        <w:rPr>
          <w:color w:val="4D5F6F"/>
          <w:spacing w:val="15"/>
          <w:w w:val="105"/>
        </w:rPr>
        <w:t> </w:t>
      </w:r>
      <w:r>
        <w:rPr>
          <w:color w:val="4D5F6F"/>
          <w:w w:val="105"/>
        </w:rPr>
        <w:t>sadfsd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adf</w:t>
      </w:r>
      <w:r>
        <w:rPr>
          <w:color w:val="4D5F6F"/>
          <w:spacing w:val="120"/>
          <w:w w:val="107"/>
        </w:rPr>
        <w:t> </w:t>
      </w:r>
      <w:r>
        <w:rPr>
          <w:color w:val="4D5F6F"/>
          <w:w w:val="105"/>
        </w:rPr>
        <w:t>afsd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sda</w:t>
      </w:r>
      <w:r>
        <w:rPr>
          <w:color w:val="4D5F6F"/>
          <w:spacing w:val="3"/>
          <w:w w:val="105"/>
        </w:rPr>
        <w:t> </w:t>
      </w:r>
      <w:r>
        <w:rPr>
          <w:color w:val="4D5F6F"/>
          <w:w w:val="105"/>
        </w:rPr>
        <w:t>saf</w:t>
      </w:r>
      <w:r>
        <w:rPr>
          <w:color w:val="4D5F6F"/>
          <w:spacing w:val="6"/>
          <w:w w:val="105"/>
        </w:rPr>
        <w:t> </w:t>
      </w:r>
      <w:r>
        <w:rPr>
          <w:color w:val="4D5F6F"/>
          <w:spacing w:val="1"/>
          <w:w w:val="105"/>
        </w:rPr>
        <w:t>as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asfsff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asdf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d</w:t>
      </w:r>
      <w:r>
        <w:rPr>
          <w:color w:val="4D5F6F"/>
          <w:spacing w:val="13"/>
          <w:w w:val="105"/>
        </w:rPr>
        <w:t> </w:t>
      </w:r>
      <w:r>
        <w:rPr>
          <w:color w:val="4D5F6F"/>
          <w:w w:val="105"/>
        </w:rPr>
        <w:t>seterfg</w:t>
      </w:r>
      <w:r>
        <w:rPr>
          <w:color w:val="4D5F6F"/>
          <w:spacing w:val="13"/>
          <w:w w:val="105"/>
        </w:rPr>
        <w:t> </w:t>
      </w:r>
      <w:r>
        <w:rPr>
          <w:color w:val="4D5F6F"/>
          <w:w w:val="105"/>
        </w:rPr>
        <w:t>asgdgdgdfgrtrtr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dfgsgdf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srtrt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srtrt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fdgffg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sfhhrtr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dfgs</w:t>
      </w:r>
      <w:r>
        <w:rPr/>
      </w:r>
    </w:p>
    <w:p>
      <w:pPr>
        <w:spacing w:after="0" w:line="260" w:lineRule="auto"/>
        <w:jc w:val="left"/>
        <w:sectPr>
          <w:type w:val="continuous"/>
          <w:pgSz w:w="11900" w:h="16840"/>
          <w:pgMar w:top="0" w:bottom="0" w:left="980" w:right="980"/>
          <w:cols w:num="2" w:equalWidth="0">
            <w:col w:w="1962" w:space="117"/>
            <w:col w:w="7861"/>
          </w:cols>
        </w:sectPr>
      </w:pPr>
    </w:p>
    <w:p>
      <w:pPr>
        <w:spacing w:line="240" w:lineRule="auto" w:before="0"/>
        <w:rPr>
          <w:rFonts w:ascii="Verdana" w:hAnsi="Verdana" w:cs="Verdana" w:eastAsia="Verdana"/>
          <w:sz w:val="8"/>
          <w:szCs w:val="8"/>
        </w:rPr>
      </w:pPr>
    </w:p>
    <w:p>
      <w:pPr>
        <w:pStyle w:val="BodyText"/>
        <w:spacing w:line="240" w:lineRule="auto" w:before="69"/>
        <w:ind w:right="0"/>
        <w:jc w:val="left"/>
      </w:pPr>
      <w:r>
        <w:rPr>
          <w:color w:val="4D5F6F"/>
          <w:w w:val="105"/>
        </w:rPr>
        <w:t>Produto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:</w:t>
      </w:r>
      <w:r>
        <w:rPr/>
      </w:r>
    </w:p>
    <w:p>
      <w:pPr>
        <w:spacing w:line="240" w:lineRule="auto" w:before="0"/>
        <w:rPr>
          <w:rFonts w:ascii="Verdana" w:hAnsi="Verdana" w:cs="Verdana" w:eastAsia="Verdana"/>
          <w:sz w:val="8"/>
          <w:szCs w:val="8"/>
        </w:rPr>
      </w:pPr>
    </w:p>
    <w:p>
      <w:pPr>
        <w:pStyle w:val="BodyText"/>
        <w:spacing w:line="240" w:lineRule="auto" w:before="50"/>
        <w:ind w:right="0"/>
        <w:jc w:val="left"/>
      </w:pPr>
      <w:r>
        <w:rPr>
          <w:color w:val="4D5F6F"/>
          <w:w w:val="105"/>
        </w:rPr>
        <w:t>Responsável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:</w:t>
      </w:r>
      <w:r>
        <w:rPr/>
      </w:r>
    </w:p>
    <w:p>
      <w:pPr>
        <w:pStyle w:val="BodyText"/>
        <w:spacing w:line="240" w:lineRule="auto" w:before="66"/>
        <w:ind w:right="0"/>
        <w:jc w:val="left"/>
      </w:pPr>
      <w:r>
        <w:rPr>
          <w:color w:val="4D5F6F"/>
          <w:spacing w:val="-1"/>
          <w:w w:val="105"/>
        </w:rPr>
        <w:t>Data</w:t>
      </w:r>
      <w:r>
        <w:rPr>
          <w:color w:val="4D5F6F"/>
          <w:spacing w:val="17"/>
          <w:w w:val="105"/>
        </w:rPr>
        <w:t> </w:t>
      </w:r>
      <w:r>
        <w:rPr>
          <w:color w:val="4D5F6F"/>
          <w:w w:val="105"/>
        </w:rPr>
        <w:t>Implantação</w:t>
      </w:r>
      <w:r>
        <w:rPr>
          <w:color w:val="4D5F6F"/>
          <w:spacing w:val="16"/>
          <w:w w:val="105"/>
        </w:rPr>
        <w:t> </w:t>
      </w:r>
      <w:r>
        <w:rPr>
          <w:color w:val="4D5F6F"/>
          <w:w w:val="105"/>
        </w:rPr>
        <w:t>:</w:t>
      </w:r>
      <w:r>
        <w:rPr/>
      </w:r>
    </w:p>
    <w:p>
      <w:pPr>
        <w:spacing w:line="240" w:lineRule="auto" w:before="7"/>
        <w:rPr>
          <w:rFonts w:ascii="Verdana" w:hAnsi="Verdana" w:cs="Verdana" w:eastAsia="Verdana"/>
          <w:sz w:val="6"/>
          <w:szCs w:val="6"/>
        </w:rPr>
      </w:pPr>
    </w:p>
    <w:p>
      <w:pPr>
        <w:pStyle w:val="Heading3"/>
        <w:numPr>
          <w:ilvl w:val="0"/>
          <w:numId w:val="1"/>
        </w:numPr>
        <w:tabs>
          <w:tab w:pos="873" w:val="left" w:leader="none"/>
        </w:tabs>
        <w:spacing w:line="240" w:lineRule="auto" w:before="0" w:after="0"/>
        <w:ind w:left="872" w:right="0" w:hanging="158"/>
        <w:jc w:val="left"/>
        <w:rPr>
          <w:b w:val="0"/>
          <w:bCs w:val="0"/>
        </w:rPr>
      </w:pPr>
      <w:r>
        <w:rPr>
          <w:color w:val="4D5F6F"/>
          <w:w w:val="105"/>
        </w:rPr>
        <w:t>-</w:t>
      </w:r>
      <w:r>
        <w:rPr>
          <w:color w:val="4D5F6F"/>
          <w:spacing w:val="17"/>
          <w:w w:val="105"/>
        </w:rPr>
        <w:t> </w:t>
      </w:r>
      <w:r>
        <w:rPr>
          <w:color w:val="4D5F6F"/>
          <w:w w:val="105"/>
        </w:rPr>
        <w:t>A</w:t>
      </w:r>
      <w:r>
        <w:rPr>
          <w:color w:val="4D5F6F"/>
          <w:spacing w:val="1"/>
          <w:w w:val="105"/>
        </w:rPr>
        <w:t>ç</w:t>
      </w:r>
      <w:r>
        <w:rPr>
          <w:color w:val="4D5F6F"/>
          <w:spacing w:val="2"/>
          <w:w w:val="105"/>
        </w:rPr>
        <w:t>õ</w:t>
      </w:r>
      <w:r>
        <w:rPr>
          <w:color w:val="4D5F6F"/>
          <w:w w:val="105"/>
        </w:rPr>
        <w:t>es</w:t>
      </w:r>
      <w:r>
        <w:rPr>
          <w:color w:val="4D5F6F"/>
          <w:spacing w:val="17"/>
          <w:w w:val="105"/>
        </w:rPr>
        <w:t> </w:t>
      </w:r>
      <w:r>
        <w:rPr>
          <w:color w:val="4D5F6F"/>
          <w:w w:val="105"/>
        </w:rPr>
        <w:t>D</w:t>
      </w:r>
      <w:r>
        <w:rPr>
          <w:color w:val="4D5F6F"/>
          <w:spacing w:val="4"/>
          <w:w w:val="105"/>
        </w:rPr>
        <w:t>e</w:t>
      </w:r>
      <w:r>
        <w:rPr>
          <w:color w:val="4D5F6F"/>
          <w:spacing w:val="-3"/>
          <w:w w:val="105"/>
        </w:rPr>
        <w:t>f</w:t>
      </w:r>
      <w:r>
        <w:rPr>
          <w:color w:val="4D5F6F"/>
          <w:spacing w:val="2"/>
          <w:w w:val="105"/>
        </w:rPr>
        <w:t>i</w:t>
      </w:r>
      <w:r>
        <w:rPr>
          <w:color w:val="4D5F6F"/>
          <w:w w:val="105"/>
        </w:rPr>
        <w:t>n</w:t>
      </w:r>
      <w:r>
        <w:rPr>
          <w:color w:val="4D5F6F"/>
          <w:spacing w:val="2"/>
          <w:w w:val="105"/>
        </w:rPr>
        <w:t>i</w:t>
      </w:r>
      <w:r>
        <w:rPr>
          <w:color w:val="4D5F6F"/>
          <w:spacing w:val="-1"/>
          <w:w w:val="105"/>
        </w:rPr>
        <w:t>ti</w:t>
      </w:r>
      <w:r>
        <w:rPr>
          <w:color w:val="4D5F6F"/>
          <w:spacing w:val="5"/>
          <w:w w:val="105"/>
        </w:rPr>
        <w:t>v</w:t>
      </w:r>
      <w:r>
        <w:rPr>
          <w:color w:val="4D5F6F"/>
          <w:spacing w:val="-1"/>
          <w:w w:val="105"/>
        </w:rPr>
        <w:t>a</w:t>
      </w:r>
      <w:r>
        <w:rPr>
          <w:color w:val="4D5F6F"/>
          <w:w w:val="105"/>
        </w:rPr>
        <w:t>s:</w:t>
      </w:r>
      <w:r>
        <w:rPr>
          <w:b w:val="0"/>
        </w:rPr>
      </w:r>
    </w:p>
    <w:p>
      <w:pPr>
        <w:pStyle w:val="BodyText"/>
        <w:tabs>
          <w:tab w:pos="5034" w:val="left" w:leader="none"/>
          <w:tab w:pos="7501" w:val="left" w:leader="none"/>
          <w:tab w:pos="8735" w:val="left" w:leader="none"/>
        </w:tabs>
        <w:spacing w:line="160" w:lineRule="atLeast" w:before="27"/>
        <w:ind w:left="1040" w:right="488" w:hanging="312"/>
        <w:jc w:val="left"/>
      </w:pPr>
      <w:r>
        <w:rPr>
          <w:rFonts w:ascii="Verdana" w:hAnsi="Verdana"/>
          <w:color w:val="4D5F6F"/>
          <w:w w:val="105"/>
        </w:rPr>
        <w:t>P/C    </w:t>
      </w:r>
      <w:r>
        <w:rPr>
          <w:rFonts w:ascii="Verdana" w:hAnsi="Verdana"/>
          <w:color w:val="4D5F6F"/>
          <w:spacing w:val="24"/>
          <w:w w:val="105"/>
        </w:rPr>
        <w:t> </w:t>
      </w:r>
      <w:r>
        <w:rPr>
          <w:color w:val="4D5F6F"/>
          <w:w w:val="105"/>
        </w:rPr>
        <w:t>Descrição</w:t>
      </w:r>
      <w:r>
        <w:rPr>
          <w:color w:val="4D5F6F"/>
          <w:spacing w:val="5"/>
          <w:w w:val="105"/>
        </w:rPr>
        <w:t> </w:t>
      </w:r>
      <w:r>
        <w:rPr>
          <w:color w:val="4D5F6F"/>
          <w:w w:val="105"/>
        </w:rPr>
        <w:t>das</w:t>
      </w:r>
      <w:r>
        <w:rPr>
          <w:color w:val="4D5F6F"/>
          <w:spacing w:val="13"/>
          <w:w w:val="105"/>
        </w:rPr>
        <w:t> </w:t>
      </w:r>
      <w:r>
        <w:rPr>
          <w:color w:val="4D5F6F"/>
          <w:w w:val="105"/>
        </w:rPr>
        <w:t>Ações</w:t>
        <w:tab/>
        <w:t>Responsável</w:t>
        <w:tab/>
        <w:t>Prazo</w:t>
        <w:tab/>
      </w:r>
      <w:r>
        <w:rPr>
          <w:color w:val="4D5F6F"/>
          <w:spacing w:val="-1"/>
          <w:w w:val="105"/>
        </w:rPr>
        <w:t>Data</w:t>
      </w:r>
      <w:r>
        <w:rPr>
          <w:color w:val="4D5F6F"/>
          <w:spacing w:val="27"/>
          <w:w w:val="105"/>
        </w:rPr>
        <w:t> </w:t>
      </w:r>
      <w:r>
        <w:rPr>
          <w:color w:val="4D5F6F"/>
          <w:w w:val="105"/>
        </w:rPr>
        <w:t>Realização</w:t>
      </w:r>
      <w:r>
        <w:rPr>
          <w:color w:val="4D5F6F"/>
          <w:spacing w:val="40"/>
          <w:w w:val="107"/>
        </w:rPr>
        <w:t> </w:t>
      </w:r>
      <w:r>
        <w:rPr>
          <w:color w:val="4D5F6F"/>
          <w:w w:val="105"/>
        </w:rPr>
        <w:t>asdfsdf</w:t>
      </w:r>
      <w:r>
        <w:rPr>
          <w:color w:val="4D5F6F"/>
          <w:spacing w:val="13"/>
          <w:w w:val="105"/>
        </w:rPr>
        <w:t> </w:t>
      </w:r>
      <w:r>
        <w:rPr>
          <w:color w:val="4D5F6F"/>
          <w:w w:val="105"/>
        </w:rPr>
        <w:t>adf</w:t>
      </w:r>
      <w:r>
        <w:rPr>
          <w:color w:val="4D5F6F"/>
          <w:spacing w:val="13"/>
          <w:w w:val="105"/>
        </w:rPr>
        <w:t> </w:t>
      </w:r>
      <w:r>
        <w:rPr>
          <w:color w:val="4D5F6F"/>
          <w:w w:val="105"/>
        </w:rPr>
        <w:t>sdf</w:t>
      </w:r>
      <w:r>
        <w:rPr>
          <w:color w:val="4D5F6F"/>
          <w:spacing w:val="13"/>
          <w:w w:val="105"/>
        </w:rPr>
        <w:t> </w:t>
      </w:r>
      <w:r>
        <w:rPr>
          <w:color w:val="4D5F6F"/>
          <w:w w:val="105"/>
        </w:rPr>
        <w:t>adfskdfhdsk</w:t>
      </w:r>
      <w:r>
        <w:rPr>
          <w:color w:val="4D5F6F"/>
          <w:spacing w:val="18"/>
          <w:w w:val="105"/>
        </w:rPr>
        <w:t> </w:t>
      </w:r>
      <w:r>
        <w:rPr>
          <w:color w:val="4D5F6F"/>
          <w:w w:val="105"/>
        </w:rPr>
        <w:t>akdfhdskf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aasdfidsyfueen</w:t>
      </w:r>
      <w:r>
        <w:rPr>
          <w:color w:val="4D5F6F"/>
          <w:spacing w:val="20"/>
          <w:w w:val="105"/>
        </w:rPr>
        <w:t> </w:t>
      </w:r>
      <w:r>
        <w:rPr>
          <w:color w:val="4D5F6F"/>
          <w:w w:val="105"/>
        </w:rPr>
        <w:t>akfeuria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kakeure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askfhk</w:t>
      </w:r>
      <w:r>
        <w:rPr/>
      </w:r>
    </w:p>
    <w:p>
      <w:pPr>
        <w:pStyle w:val="BodyText"/>
        <w:tabs>
          <w:tab w:pos="1040" w:val="left" w:leader="none"/>
        </w:tabs>
        <w:spacing w:line="260" w:lineRule="auto" w:before="13"/>
        <w:ind w:left="1040" w:right="5263" w:hanging="341"/>
        <w:jc w:val="left"/>
      </w:pPr>
      <w:r>
        <w:rPr>
          <w:color w:val="4D5F6F"/>
          <w:w w:val="105"/>
        </w:rPr>
        <w:t>P</w:t>
        <w:tab/>
        <w:t>askfhu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aerkua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fka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skdfue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kakeu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feakehfjaus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akdufa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kaka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sadfsd</w:t>
      </w:r>
      <w:r>
        <w:rPr>
          <w:color w:val="4D5F6F"/>
          <w:spacing w:val="17"/>
          <w:w w:val="105"/>
        </w:rPr>
        <w:t> </w:t>
      </w:r>
      <w:r>
        <w:rPr>
          <w:color w:val="4D5F6F"/>
          <w:spacing w:val="-1"/>
          <w:w w:val="105"/>
        </w:rPr>
        <w:t>adf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afsd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sda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saf</w:t>
      </w:r>
      <w:r>
        <w:rPr>
          <w:color w:val="4D5F6F"/>
          <w:spacing w:val="48"/>
          <w:w w:val="107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5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11"/>
          <w:w w:val="105"/>
        </w:rPr>
        <w:t> </w:t>
      </w:r>
      <w:r>
        <w:rPr>
          <w:color w:val="4D5F6F"/>
          <w:spacing w:val="-1"/>
          <w:w w:val="105"/>
        </w:rPr>
        <w:t>asf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5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asfsff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asdf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5"/>
          <w:w w:val="105"/>
        </w:rPr>
        <w:t> </w:t>
      </w:r>
      <w:r>
        <w:rPr>
          <w:color w:val="4D5F6F"/>
          <w:w w:val="105"/>
        </w:rPr>
        <w:t>d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seterfg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asgdgdgdfgrtrtr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dfgsg</w:t>
      </w:r>
      <w:r>
        <w:rPr/>
      </w:r>
    </w:p>
    <w:p>
      <w:pPr>
        <w:pStyle w:val="BodyText"/>
        <w:tabs>
          <w:tab w:pos="1040" w:val="left" w:leader="none"/>
        </w:tabs>
        <w:spacing w:line="272" w:lineRule="auto" w:before="53"/>
        <w:ind w:left="700" w:right="5298" w:firstLine="340"/>
        <w:jc w:val="left"/>
      </w:pPr>
      <w:r>
        <w:rPr>
          <w:color w:val="4D5F6F"/>
          <w:w w:val="105"/>
        </w:rPr>
        <w:t>feakehfjaus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akdufa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kaka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sadfsd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adf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afsd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sda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saf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6"/>
          <w:w w:val="105"/>
        </w:rPr>
        <w:t> </w:t>
      </w:r>
      <w:r>
        <w:rPr>
          <w:color w:val="4D5F6F"/>
          <w:spacing w:val="1"/>
          <w:w w:val="105"/>
        </w:rPr>
        <w:t>as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asfsff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asdf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d</w:t>
      </w:r>
      <w:r>
        <w:rPr>
          <w:color w:val="4D5F6F"/>
          <w:spacing w:val="62"/>
          <w:w w:val="107"/>
        </w:rPr>
        <w:t> </w:t>
      </w:r>
      <w:r>
        <w:rPr>
          <w:color w:val="4D5F6F"/>
          <w:w w:val="105"/>
        </w:rPr>
        <w:t>C</w:t>
        <w:tab/>
        <w:t>seterfg</w:t>
      </w:r>
      <w:r>
        <w:rPr>
          <w:color w:val="4D5F6F"/>
          <w:spacing w:val="19"/>
          <w:w w:val="105"/>
        </w:rPr>
        <w:t> </w:t>
      </w:r>
      <w:r>
        <w:rPr>
          <w:color w:val="4D5F6F"/>
          <w:w w:val="105"/>
        </w:rPr>
        <w:t>asgdgdgdfgrtrtr</w:t>
      </w:r>
      <w:r>
        <w:rPr>
          <w:color w:val="4D5F6F"/>
          <w:spacing w:val="15"/>
          <w:w w:val="105"/>
        </w:rPr>
        <w:t> </w:t>
      </w:r>
      <w:r>
        <w:rPr>
          <w:color w:val="4D5F6F"/>
          <w:w w:val="105"/>
        </w:rPr>
        <w:t>dfgsg</w:t>
      </w:r>
      <w:r>
        <w:rPr/>
      </w:r>
    </w:p>
    <w:p>
      <w:pPr>
        <w:spacing w:line="240" w:lineRule="auto" w:before="0"/>
        <w:rPr>
          <w:rFonts w:ascii="Verdana" w:hAnsi="Verdana" w:cs="Verdana" w:eastAsia="Verdana"/>
          <w:sz w:val="8"/>
          <w:szCs w:val="8"/>
        </w:rPr>
      </w:pPr>
    </w:p>
    <w:p>
      <w:pPr>
        <w:pStyle w:val="BodyText"/>
        <w:tabs>
          <w:tab w:pos="1040" w:val="left" w:leader="none"/>
        </w:tabs>
        <w:spacing w:line="272" w:lineRule="auto" w:before="56"/>
        <w:ind w:left="700" w:right="5298" w:firstLine="340"/>
        <w:jc w:val="left"/>
      </w:pPr>
      <w:r>
        <w:rPr>
          <w:color w:val="4D5F6F"/>
          <w:w w:val="105"/>
        </w:rPr>
        <w:t>feakehfjaus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akdufa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kaka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sadfsd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adf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afsd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sda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saf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6"/>
          <w:w w:val="105"/>
        </w:rPr>
        <w:t> </w:t>
      </w:r>
      <w:r>
        <w:rPr>
          <w:color w:val="4D5F6F"/>
          <w:spacing w:val="1"/>
          <w:w w:val="105"/>
        </w:rPr>
        <w:t>as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asfsff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asdf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d</w:t>
      </w:r>
      <w:r>
        <w:rPr>
          <w:color w:val="4D5F6F"/>
          <w:spacing w:val="62"/>
          <w:w w:val="107"/>
        </w:rPr>
        <w:t> </w:t>
      </w:r>
      <w:r>
        <w:rPr>
          <w:color w:val="4D5F6F"/>
          <w:w w:val="105"/>
        </w:rPr>
        <w:t>P</w:t>
        <w:tab/>
        <w:t>seterfg</w:t>
      </w:r>
      <w:r>
        <w:rPr>
          <w:color w:val="4D5F6F"/>
          <w:spacing w:val="19"/>
          <w:w w:val="105"/>
        </w:rPr>
        <w:t> </w:t>
      </w:r>
      <w:r>
        <w:rPr>
          <w:color w:val="4D5F6F"/>
          <w:w w:val="105"/>
        </w:rPr>
        <w:t>asgdgdgdfgrtrtr</w:t>
      </w:r>
      <w:r>
        <w:rPr>
          <w:color w:val="4D5F6F"/>
          <w:spacing w:val="15"/>
          <w:w w:val="105"/>
        </w:rPr>
        <w:t> </w:t>
      </w:r>
      <w:r>
        <w:rPr>
          <w:color w:val="4D5F6F"/>
          <w:w w:val="105"/>
        </w:rPr>
        <w:t>dfgsg</w:t>
      </w:r>
      <w:r>
        <w:rPr/>
      </w:r>
    </w:p>
    <w:p>
      <w:pPr>
        <w:spacing w:line="240" w:lineRule="auto" w:before="0"/>
        <w:rPr>
          <w:rFonts w:ascii="Verdana" w:hAnsi="Verdana" w:cs="Verdana" w:eastAsia="Verdana"/>
          <w:sz w:val="8"/>
          <w:szCs w:val="8"/>
        </w:rPr>
      </w:pPr>
    </w:p>
    <w:p>
      <w:pPr>
        <w:spacing w:line="240" w:lineRule="auto" w:before="0"/>
        <w:rPr>
          <w:rFonts w:ascii="Verdana" w:hAnsi="Verdana" w:cs="Verdana" w:eastAsia="Verdana"/>
          <w:sz w:val="7"/>
          <w:szCs w:val="7"/>
        </w:rPr>
      </w:pPr>
    </w:p>
    <w:p>
      <w:pPr>
        <w:pStyle w:val="Heading3"/>
        <w:numPr>
          <w:ilvl w:val="0"/>
          <w:numId w:val="1"/>
        </w:numPr>
        <w:tabs>
          <w:tab w:pos="873" w:val="left" w:leader="none"/>
        </w:tabs>
        <w:spacing w:line="240" w:lineRule="auto" w:before="0" w:after="0"/>
        <w:ind w:left="872" w:right="0" w:hanging="158"/>
        <w:jc w:val="left"/>
        <w:rPr>
          <w:b w:val="0"/>
          <w:bCs w:val="0"/>
        </w:rPr>
      </w:pPr>
      <w:r>
        <w:rPr>
          <w:color w:val="4D5F6F"/>
          <w:w w:val="105"/>
        </w:rPr>
        <w:t>-</w:t>
      </w:r>
      <w:r>
        <w:rPr>
          <w:color w:val="4D5F6F"/>
          <w:spacing w:val="18"/>
          <w:w w:val="105"/>
        </w:rPr>
        <w:t> </w:t>
      </w:r>
      <w:r>
        <w:rPr>
          <w:color w:val="4D5F6F"/>
          <w:w w:val="105"/>
        </w:rPr>
        <w:t>Aplicação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da</w:t>
      </w:r>
      <w:r>
        <w:rPr>
          <w:color w:val="4D5F6F"/>
          <w:spacing w:val="17"/>
          <w:w w:val="105"/>
        </w:rPr>
        <w:t> </w:t>
      </w:r>
      <w:r>
        <w:rPr>
          <w:color w:val="4D5F6F"/>
          <w:w w:val="105"/>
        </w:rPr>
        <w:t>Ação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Definitiva</w:t>
      </w:r>
      <w:r>
        <w:rPr>
          <w:color w:val="4D5F6F"/>
          <w:spacing w:val="17"/>
          <w:w w:val="105"/>
        </w:rPr>
        <w:t> </w:t>
      </w:r>
      <w:r>
        <w:rPr>
          <w:color w:val="4D5F6F"/>
          <w:w w:val="105"/>
        </w:rPr>
        <w:t>a</w:t>
      </w:r>
      <w:r>
        <w:rPr>
          <w:color w:val="4D5F6F"/>
          <w:spacing w:val="17"/>
          <w:w w:val="105"/>
        </w:rPr>
        <w:t> </w:t>
      </w:r>
      <w:r>
        <w:rPr>
          <w:color w:val="4D5F6F"/>
          <w:w w:val="105"/>
        </w:rPr>
        <w:t>Produtos</w:t>
      </w:r>
      <w:r>
        <w:rPr>
          <w:color w:val="4D5F6F"/>
          <w:spacing w:val="19"/>
          <w:w w:val="105"/>
        </w:rPr>
        <w:t> </w:t>
      </w:r>
      <w:r>
        <w:rPr>
          <w:color w:val="4D5F6F"/>
          <w:w w:val="105"/>
        </w:rPr>
        <w:t>Similares: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00" w:h="16840"/>
          <w:pgMar w:top="0" w:bottom="0" w:left="980" w:right="980"/>
        </w:sectPr>
      </w:pPr>
    </w:p>
    <w:p>
      <w:pPr>
        <w:spacing w:before="74"/>
        <w:ind w:left="0" w:right="357" w:firstLine="0"/>
        <w:jc w:val="right"/>
        <w:rPr>
          <w:rFonts w:ascii="Verdana" w:hAnsi="Verdana" w:cs="Verdana" w:eastAsia="Verdana"/>
          <w:sz w:val="10"/>
          <w:szCs w:val="10"/>
        </w:rPr>
      </w:pPr>
      <w:r>
        <w:rPr>
          <w:rFonts w:ascii="Verdana"/>
          <w:b/>
          <w:color w:val="4D5F6F"/>
          <w:spacing w:val="-1"/>
          <w:sz w:val="10"/>
        </w:rPr>
        <w:t>Sim</w:t>
      </w:r>
      <w:r>
        <w:rPr>
          <w:rFonts w:ascii="Verdana"/>
          <w:sz w:val="10"/>
        </w:rPr>
      </w:r>
    </w:p>
    <w:p>
      <w:pPr>
        <w:pStyle w:val="Heading3"/>
        <w:numPr>
          <w:ilvl w:val="0"/>
          <w:numId w:val="1"/>
        </w:numPr>
        <w:tabs>
          <w:tab w:pos="873" w:val="left" w:leader="none"/>
        </w:tabs>
        <w:spacing w:line="240" w:lineRule="auto" w:before="71" w:after="0"/>
        <w:ind w:left="872" w:right="0" w:hanging="158"/>
        <w:jc w:val="left"/>
        <w:rPr>
          <w:b w:val="0"/>
          <w:bCs w:val="0"/>
        </w:rPr>
      </w:pPr>
      <w:r>
        <w:rPr>
          <w:color w:val="4D5F6F"/>
          <w:w w:val="105"/>
        </w:rPr>
        <w:t>-</w:t>
      </w:r>
      <w:r>
        <w:rPr>
          <w:color w:val="4D5F6F"/>
          <w:spacing w:val="20"/>
          <w:w w:val="105"/>
        </w:rPr>
        <w:t> </w:t>
      </w:r>
      <w:r>
        <w:rPr>
          <w:color w:val="4D5F6F"/>
          <w:w w:val="105"/>
        </w:rPr>
        <w:t>Acompanhamento</w:t>
      </w:r>
      <w:r>
        <w:rPr>
          <w:color w:val="4D5F6F"/>
          <w:spacing w:val="15"/>
          <w:w w:val="105"/>
        </w:rPr>
        <w:t> </w:t>
      </w:r>
      <w:r>
        <w:rPr>
          <w:color w:val="4D5F6F"/>
          <w:w w:val="105"/>
        </w:rPr>
        <w:t>da</w:t>
      </w:r>
      <w:r>
        <w:rPr>
          <w:color w:val="4D5F6F"/>
          <w:spacing w:val="19"/>
          <w:w w:val="105"/>
        </w:rPr>
        <w:t> </w:t>
      </w:r>
      <w:r>
        <w:rPr>
          <w:color w:val="4D5F6F"/>
          <w:w w:val="105"/>
        </w:rPr>
        <w:t>Eficácia</w:t>
      </w:r>
      <w:r>
        <w:rPr>
          <w:color w:val="4D5F6F"/>
          <w:spacing w:val="18"/>
          <w:w w:val="105"/>
        </w:rPr>
        <w:t> </w:t>
      </w:r>
      <w:r>
        <w:rPr>
          <w:color w:val="4D5F6F"/>
          <w:spacing w:val="1"/>
          <w:w w:val="105"/>
        </w:rPr>
        <w:t>das</w:t>
      </w:r>
      <w:r>
        <w:rPr>
          <w:color w:val="4D5F6F"/>
          <w:spacing w:val="15"/>
          <w:w w:val="105"/>
        </w:rPr>
        <w:t> </w:t>
      </w:r>
      <w:r>
        <w:rPr>
          <w:color w:val="4D5F6F"/>
          <w:w w:val="105"/>
        </w:rPr>
        <w:t>Ações:</w:t>
      </w:r>
      <w:r>
        <w:rPr>
          <w:b w:val="0"/>
        </w:rPr>
      </w:r>
    </w:p>
    <w:p>
      <w:pPr>
        <w:tabs>
          <w:tab w:pos="1557" w:val="left" w:leader="none"/>
        </w:tabs>
        <w:spacing w:before="71"/>
        <w:ind w:left="285" w:right="0" w:firstLine="0"/>
        <w:jc w:val="left"/>
        <w:rPr>
          <w:rFonts w:ascii="Verdana" w:hAnsi="Verdana" w:cs="Verdana" w:eastAsia="Verdana"/>
          <w:sz w:val="10"/>
          <w:szCs w:val="10"/>
        </w:rPr>
      </w:pPr>
      <w:r>
        <w:rPr>
          <w:w w:val="105"/>
        </w:rPr>
        <w:br w:type="column"/>
      </w:r>
      <w:r>
        <w:rPr>
          <w:rFonts w:ascii="Arial" w:hAnsi="Arial"/>
          <w:w w:val="105"/>
          <w:position w:val="1"/>
          <w:sz w:val="10"/>
        </w:rPr>
        <w:t>X  </w:t>
      </w:r>
      <w:r>
        <w:rPr>
          <w:rFonts w:ascii="Arial" w:hAnsi="Arial"/>
          <w:spacing w:val="18"/>
          <w:w w:val="105"/>
          <w:position w:val="1"/>
          <w:sz w:val="10"/>
        </w:rPr>
        <w:t> </w:t>
      </w:r>
      <w:r>
        <w:rPr>
          <w:rFonts w:ascii="Verdana" w:hAnsi="Verdana"/>
          <w:b/>
          <w:color w:val="4D5F6F"/>
          <w:w w:val="105"/>
          <w:sz w:val="10"/>
        </w:rPr>
        <w:t>Não</w:t>
        <w:tab/>
        <w:t>Não</w:t>
      </w:r>
      <w:r>
        <w:rPr>
          <w:rFonts w:ascii="Verdana" w:hAnsi="Verdana"/>
          <w:b/>
          <w:color w:val="4D5F6F"/>
          <w:spacing w:val="1"/>
          <w:w w:val="105"/>
          <w:sz w:val="10"/>
        </w:rPr>
        <w:t> </w:t>
      </w:r>
      <w:r>
        <w:rPr>
          <w:rFonts w:ascii="Verdana" w:hAnsi="Verdana"/>
          <w:b/>
          <w:color w:val="4D5F6F"/>
          <w:w w:val="105"/>
          <w:sz w:val="10"/>
        </w:rPr>
        <w:t>Aplicável</w:t>
      </w:r>
      <w:r>
        <w:rPr>
          <w:rFonts w:ascii="Verdana" w:hAnsi="Verdana"/>
          <w:sz w:val="10"/>
        </w:rPr>
      </w:r>
    </w:p>
    <w:p>
      <w:pPr>
        <w:spacing w:line="240" w:lineRule="auto" w:before="0"/>
        <w:rPr>
          <w:rFonts w:ascii="Verdana" w:hAnsi="Verdana" w:cs="Verdana" w:eastAsia="Verdana"/>
          <w:b/>
          <w:bCs/>
          <w:sz w:val="7"/>
          <w:szCs w:val="7"/>
        </w:rPr>
      </w:pPr>
      <w:r>
        <w:rPr/>
        <w:br w:type="column"/>
      </w:r>
      <w:r>
        <w:rPr>
          <w:rFonts w:ascii="Verdana"/>
          <w:b/>
          <w:sz w:val="7"/>
        </w:rPr>
      </w:r>
    </w:p>
    <w:p>
      <w:pPr>
        <w:pStyle w:val="BodyText"/>
        <w:spacing w:line="240" w:lineRule="auto"/>
        <w:ind w:left="714" w:right="0"/>
        <w:jc w:val="left"/>
      </w:pPr>
      <w:r>
        <w:rPr>
          <w:color w:val="4D5F6F"/>
          <w:spacing w:val="-1"/>
          <w:w w:val="105"/>
        </w:rPr>
        <w:t>Data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de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Realização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:   </w:t>
      </w:r>
      <w:r>
        <w:rPr>
          <w:color w:val="4D5F6F"/>
          <w:spacing w:val="5"/>
          <w:w w:val="105"/>
        </w:rPr>
        <w:t> </w:t>
      </w:r>
      <w:r>
        <w:rPr>
          <w:color w:val="4D5F6F"/>
          <w:w w:val="105"/>
        </w:rPr>
        <w:t>12/03/2015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0" w:bottom="0" w:left="980" w:right="980"/>
          <w:cols w:num="3" w:equalWidth="0">
            <w:col w:w="2995" w:space="40"/>
            <w:col w:w="2376" w:space="795"/>
            <w:col w:w="3734"/>
          </w:cols>
        </w:sectPr>
      </w:pPr>
    </w:p>
    <w:p>
      <w:pPr>
        <w:spacing w:line="240" w:lineRule="auto" w:before="0"/>
        <w:rPr>
          <w:rFonts w:ascii="Verdana" w:hAnsi="Verdana" w:cs="Verdana" w:eastAsia="Verdana"/>
          <w:sz w:val="8"/>
          <w:szCs w:val="8"/>
        </w:rPr>
      </w:pPr>
    </w:p>
    <w:p>
      <w:pPr>
        <w:spacing w:line="240" w:lineRule="auto" w:before="8"/>
        <w:rPr>
          <w:rFonts w:ascii="Verdana" w:hAnsi="Verdana" w:cs="Verdana" w:eastAsia="Verdana"/>
          <w:sz w:val="9"/>
          <w:szCs w:val="9"/>
        </w:rPr>
      </w:pPr>
    </w:p>
    <w:p>
      <w:pPr>
        <w:pStyle w:val="BodyText"/>
        <w:numPr>
          <w:ilvl w:val="1"/>
          <w:numId w:val="2"/>
        </w:numPr>
        <w:tabs>
          <w:tab w:pos="864" w:val="left" w:leader="none"/>
        </w:tabs>
        <w:spacing w:line="240" w:lineRule="auto" w:before="0" w:after="0"/>
        <w:ind w:left="863" w:right="0" w:hanging="178"/>
        <w:jc w:val="left"/>
      </w:pPr>
      <w:r>
        <w:rPr>
          <w:color w:val="4D5F6F"/>
          <w:w w:val="105"/>
        </w:rPr>
        <w:t>-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Método</w:t>
      </w:r>
      <w:r>
        <w:rPr>
          <w:color w:val="4D5F6F"/>
          <w:spacing w:val="9"/>
          <w:w w:val="105"/>
        </w:rPr>
        <w:t> </w:t>
      </w:r>
      <w:r>
        <w:rPr>
          <w:color w:val="4D5F6F"/>
          <w:spacing w:val="-1"/>
          <w:w w:val="105"/>
        </w:rPr>
        <w:t>de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Avaliação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:</w:t>
      </w:r>
      <w:r>
        <w:rPr/>
      </w:r>
    </w:p>
    <w:p>
      <w:pPr>
        <w:spacing w:line="240" w:lineRule="auto" w:before="7"/>
        <w:rPr>
          <w:rFonts w:ascii="Verdana" w:hAnsi="Verdana" w:cs="Verdana" w:eastAsia="Verdana"/>
          <w:sz w:val="6"/>
          <w:szCs w:val="6"/>
        </w:rPr>
      </w:pPr>
      <w:r>
        <w:rPr/>
        <w:br w:type="column"/>
      </w:r>
      <w:r>
        <w:rPr>
          <w:rFonts w:ascii="Verdana"/>
          <w:sz w:val="6"/>
        </w:rPr>
      </w:r>
    </w:p>
    <w:p>
      <w:pPr>
        <w:pStyle w:val="BodyText"/>
        <w:spacing w:line="260" w:lineRule="auto"/>
        <w:ind w:left="142" w:right="1703"/>
        <w:jc w:val="left"/>
      </w:pPr>
      <w:r>
        <w:rPr>
          <w:color w:val="4D5F6F"/>
          <w:w w:val="105"/>
        </w:rPr>
        <w:t>asdfsdf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adf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sdf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adfskdfhdsk</w:t>
      </w:r>
      <w:r>
        <w:rPr>
          <w:color w:val="4D5F6F"/>
          <w:spacing w:val="16"/>
          <w:w w:val="105"/>
        </w:rPr>
        <w:t> </w:t>
      </w:r>
      <w:r>
        <w:rPr>
          <w:color w:val="4D5F6F"/>
          <w:w w:val="105"/>
        </w:rPr>
        <w:t>akdfhdskf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aasdfidsyfueen</w:t>
      </w:r>
      <w:r>
        <w:rPr>
          <w:color w:val="4D5F6F"/>
          <w:spacing w:val="18"/>
          <w:w w:val="105"/>
        </w:rPr>
        <w:t> </w:t>
      </w:r>
      <w:r>
        <w:rPr>
          <w:color w:val="4D5F6F"/>
          <w:w w:val="105"/>
        </w:rPr>
        <w:t>akfeuria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kakeure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askfhk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askfhu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aerkua</w:t>
      </w:r>
      <w:r>
        <w:rPr>
          <w:color w:val="4D5F6F"/>
          <w:spacing w:val="16"/>
          <w:w w:val="105"/>
        </w:rPr>
        <w:t> </w:t>
      </w:r>
      <w:r>
        <w:rPr>
          <w:color w:val="4D5F6F"/>
          <w:w w:val="105"/>
        </w:rPr>
        <w:t>fka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skdfue</w:t>
      </w:r>
      <w:r>
        <w:rPr>
          <w:color w:val="4D5F6F"/>
          <w:spacing w:val="16"/>
          <w:w w:val="105"/>
        </w:rPr>
        <w:t> </w:t>
      </w:r>
      <w:r>
        <w:rPr>
          <w:color w:val="4D5F6F"/>
          <w:w w:val="105"/>
        </w:rPr>
        <w:t>kakeu</w:t>
      </w:r>
      <w:r>
        <w:rPr>
          <w:color w:val="4D5F6F"/>
          <w:spacing w:val="18"/>
          <w:w w:val="105"/>
        </w:rPr>
        <w:t> </w:t>
      </w:r>
      <w:r>
        <w:rPr>
          <w:color w:val="4D5F6F"/>
          <w:w w:val="105"/>
        </w:rPr>
        <w:t>feakehfjaus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akdufa</w:t>
      </w:r>
      <w:r>
        <w:rPr>
          <w:color w:val="4D5F6F"/>
          <w:spacing w:val="15"/>
          <w:w w:val="105"/>
        </w:rPr>
        <w:t> </w:t>
      </w:r>
      <w:r>
        <w:rPr>
          <w:color w:val="4D5F6F"/>
          <w:w w:val="105"/>
        </w:rPr>
        <w:t>kaka</w:t>
      </w:r>
      <w:r>
        <w:rPr>
          <w:color w:val="4D5F6F"/>
          <w:spacing w:val="110"/>
          <w:w w:val="107"/>
        </w:rPr>
        <w:t> </w:t>
      </w:r>
      <w:r>
        <w:rPr>
          <w:color w:val="4D5F6F"/>
          <w:w w:val="105"/>
        </w:rPr>
        <w:t>sadfsd</w:t>
      </w:r>
      <w:r>
        <w:rPr>
          <w:color w:val="4D5F6F"/>
          <w:spacing w:val="13"/>
          <w:w w:val="105"/>
        </w:rPr>
        <w:t> </w:t>
      </w:r>
      <w:r>
        <w:rPr>
          <w:color w:val="4D5F6F"/>
          <w:spacing w:val="-1"/>
          <w:w w:val="105"/>
        </w:rPr>
        <w:t>adf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afsd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sda</w:t>
      </w:r>
      <w:r>
        <w:rPr>
          <w:color w:val="4D5F6F"/>
          <w:spacing w:val="4"/>
          <w:w w:val="105"/>
        </w:rPr>
        <w:t> </w:t>
      </w:r>
      <w:r>
        <w:rPr>
          <w:color w:val="4D5F6F"/>
          <w:w w:val="105"/>
        </w:rPr>
        <w:t>saf</w:t>
      </w:r>
      <w:r>
        <w:rPr>
          <w:color w:val="4D5F6F"/>
          <w:spacing w:val="13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asfsff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asdf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d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seterfg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asgdgdgdfgrtrtr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dfgsgdf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srtrt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srtrt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fdgffg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sfhhrtr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dfgs</w:t>
      </w:r>
      <w:r>
        <w:rPr/>
      </w:r>
    </w:p>
    <w:p>
      <w:pPr>
        <w:spacing w:after="0" w:line="260" w:lineRule="auto"/>
        <w:jc w:val="left"/>
        <w:sectPr>
          <w:type w:val="continuous"/>
          <w:pgSz w:w="11900" w:h="16840"/>
          <w:pgMar w:top="0" w:bottom="0" w:left="980" w:right="980"/>
          <w:cols w:num="2" w:equalWidth="0">
            <w:col w:w="1930" w:space="40"/>
            <w:col w:w="7970"/>
          </w:cols>
        </w:sectPr>
      </w:pPr>
    </w:p>
    <w:p>
      <w:pPr>
        <w:spacing w:line="240" w:lineRule="auto" w:before="10"/>
        <w:rPr>
          <w:rFonts w:ascii="Verdana" w:hAnsi="Verdana" w:cs="Verdana" w:eastAsia="Verdana"/>
          <w:sz w:val="9"/>
          <w:szCs w:val="9"/>
        </w:rPr>
      </w:pPr>
    </w:p>
    <w:p>
      <w:pPr>
        <w:spacing w:after="0" w:line="240" w:lineRule="auto"/>
        <w:rPr>
          <w:rFonts w:ascii="Verdana" w:hAnsi="Verdana" w:cs="Verdana" w:eastAsia="Verdana"/>
          <w:sz w:val="9"/>
          <w:szCs w:val="9"/>
        </w:rPr>
        <w:sectPr>
          <w:type w:val="continuous"/>
          <w:pgSz w:w="11900" w:h="16840"/>
          <w:pgMar w:top="0" w:bottom="0" w:left="980" w:right="980"/>
        </w:sectPr>
      </w:pPr>
    </w:p>
    <w:p>
      <w:pPr>
        <w:spacing w:line="240" w:lineRule="auto" w:before="0"/>
        <w:rPr>
          <w:rFonts w:ascii="Verdana" w:hAnsi="Verdana" w:cs="Verdana" w:eastAsia="Verdana"/>
          <w:sz w:val="8"/>
          <w:szCs w:val="8"/>
        </w:rPr>
      </w:pPr>
    </w:p>
    <w:p>
      <w:pPr>
        <w:spacing w:line="240" w:lineRule="auto" w:before="7"/>
        <w:rPr>
          <w:rFonts w:ascii="Verdana" w:hAnsi="Verdana" w:cs="Verdana" w:eastAsia="Verdana"/>
          <w:sz w:val="8"/>
          <w:szCs w:val="8"/>
        </w:rPr>
      </w:pPr>
    </w:p>
    <w:p>
      <w:pPr>
        <w:pStyle w:val="BodyText"/>
        <w:numPr>
          <w:ilvl w:val="1"/>
          <w:numId w:val="2"/>
        </w:numPr>
        <w:tabs>
          <w:tab w:pos="864" w:val="left" w:leader="none"/>
        </w:tabs>
        <w:spacing w:line="240" w:lineRule="auto" w:before="0" w:after="0"/>
        <w:ind w:left="863" w:right="0" w:hanging="178"/>
        <w:jc w:val="left"/>
      </w:pPr>
      <w:r>
        <w:rPr>
          <w:color w:val="4D5F6F"/>
          <w:w w:val="105"/>
        </w:rPr>
        <w:t>-</w:t>
      </w:r>
      <w:r>
        <w:rPr>
          <w:color w:val="4D5F6F"/>
          <w:spacing w:val="24"/>
          <w:w w:val="105"/>
        </w:rPr>
        <w:t> </w:t>
      </w:r>
      <w:r>
        <w:rPr>
          <w:color w:val="4D5F6F"/>
          <w:w w:val="105"/>
        </w:rPr>
        <w:t>Comentários</w:t>
      </w:r>
      <w:r>
        <w:rPr/>
      </w:r>
    </w:p>
    <w:p>
      <w:pPr>
        <w:spacing w:line="240" w:lineRule="auto" w:before="6"/>
        <w:rPr>
          <w:rFonts w:ascii="Verdana" w:hAnsi="Verdana" w:cs="Verdana" w:eastAsia="Verdana"/>
          <w:sz w:val="7"/>
          <w:szCs w:val="7"/>
        </w:rPr>
      </w:pPr>
      <w:r>
        <w:rPr/>
        <w:br w:type="column"/>
      </w:r>
      <w:r>
        <w:rPr>
          <w:rFonts w:ascii="Verdana"/>
          <w:sz w:val="7"/>
        </w:rPr>
      </w:r>
    </w:p>
    <w:p>
      <w:pPr>
        <w:pStyle w:val="BodyText"/>
        <w:spacing w:line="260" w:lineRule="auto"/>
        <w:ind w:left="572" w:right="1703"/>
        <w:jc w:val="left"/>
      </w:pPr>
      <w:r>
        <w:rPr>
          <w:color w:val="4D5F6F"/>
          <w:w w:val="105"/>
        </w:rPr>
        <w:t>asdfsdf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adf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sdf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adfskdfhdsk</w:t>
      </w:r>
      <w:r>
        <w:rPr>
          <w:color w:val="4D5F6F"/>
          <w:spacing w:val="16"/>
          <w:w w:val="105"/>
        </w:rPr>
        <w:t> </w:t>
      </w:r>
      <w:r>
        <w:rPr>
          <w:color w:val="4D5F6F"/>
          <w:w w:val="105"/>
        </w:rPr>
        <w:t>akdfhdskf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aasdfidsyfueen</w:t>
      </w:r>
      <w:r>
        <w:rPr>
          <w:color w:val="4D5F6F"/>
          <w:spacing w:val="18"/>
          <w:w w:val="105"/>
        </w:rPr>
        <w:t> </w:t>
      </w:r>
      <w:r>
        <w:rPr>
          <w:color w:val="4D5F6F"/>
          <w:w w:val="105"/>
        </w:rPr>
        <w:t>akfeuria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kakeure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askfhk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askfhu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aerkua</w:t>
      </w:r>
      <w:r>
        <w:rPr>
          <w:color w:val="4D5F6F"/>
          <w:spacing w:val="16"/>
          <w:w w:val="105"/>
        </w:rPr>
        <w:t> </w:t>
      </w:r>
      <w:r>
        <w:rPr>
          <w:color w:val="4D5F6F"/>
          <w:w w:val="105"/>
        </w:rPr>
        <w:t>fka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skdfue</w:t>
      </w:r>
      <w:r>
        <w:rPr>
          <w:color w:val="4D5F6F"/>
          <w:spacing w:val="16"/>
          <w:w w:val="105"/>
        </w:rPr>
        <w:t> </w:t>
      </w:r>
      <w:r>
        <w:rPr>
          <w:color w:val="4D5F6F"/>
          <w:w w:val="105"/>
        </w:rPr>
        <w:t>kakeu</w:t>
      </w:r>
      <w:r>
        <w:rPr>
          <w:color w:val="4D5F6F"/>
          <w:spacing w:val="18"/>
          <w:w w:val="105"/>
        </w:rPr>
        <w:t> </w:t>
      </w:r>
      <w:r>
        <w:rPr>
          <w:color w:val="4D5F6F"/>
          <w:w w:val="105"/>
        </w:rPr>
        <w:t>feakehfjaus</w:t>
      </w:r>
      <w:r>
        <w:rPr>
          <w:color w:val="4D5F6F"/>
          <w:spacing w:val="11"/>
          <w:w w:val="105"/>
        </w:rPr>
        <w:t> </w:t>
      </w:r>
      <w:r>
        <w:rPr>
          <w:color w:val="4D5F6F"/>
          <w:w w:val="105"/>
        </w:rPr>
        <w:t>akdufa</w:t>
      </w:r>
      <w:r>
        <w:rPr>
          <w:color w:val="4D5F6F"/>
          <w:spacing w:val="15"/>
          <w:w w:val="105"/>
        </w:rPr>
        <w:t> </w:t>
      </w:r>
      <w:r>
        <w:rPr>
          <w:color w:val="4D5F6F"/>
          <w:w w:val="105"/>
        </w:rPr>
        <w:t>kaka</w:t>
      </w:r>
      <w:r>
        <w:rPr>
          <w:color w:val="4D5F6F"/>
          <w:spacing w:val="110"/>
          <w:w w:val="107"/>
        </w:rPr>
        <w:t> </w:t>
      </w:r>
      <w:r>
        <w:rPr>
          <w:color w:val="4D5F6F"/>
          <w:w w:val="105"/>
        </w:rPr>
        <w:t>sadfsd</w:t>
      </w:r>
      <w:r>
        <w:rPr>
          <w:color w:val="4D5F6F"/>
          <w:spacing w:val="13"/>
          <w:w w:val="105"/>
        </w:rPr>
        <w:t> </w:t>
      </w:r>
      <w:r>
        <w:rPr>
          <w:color w:val="4D5F6F"/>
          <w:spacing w:val="-1"/>
          <w:w w:val="105"/>
        </w:rPr>
        <w:t>adf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afsd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sda</w:t>
      </w:r>
      <w:r>
        <w:rPr>
          <w:color w:val="4D5F6F"/>
          <w:spacing w:val="4"/>
          <w:w w:val="105"/>
        </w:rPr>
        <w:t> </w:t>
      </w:r>
      <w:r>
        <w:rPr>
          <w:color w:val="4D5F6F"/>
          <w:w w:val="105"/>
        </w:rPr>
        <w:t>saf</w:t>
      </w:r>
      <w:r>
        <w:rPr>
          <w:color w:val="4D5F6F"/>
          <w:spacing w:val="13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as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asfsff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asdf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asf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d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seterfg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asgdgdgdfgrtrtr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dfgsgdf</w:t>
      </w:r>
      <w:r>
        <w:rPr>
          <w:color w:val="4D5F6F"/>
          <w:spacing w:val="6"/>
          <w:w w:val="105"/>
        </w:rPr>
        <w:t> </w:t>
      </w:r>
      <w:r>
        <w:rPr>
          <w:color w:val="4D5F6F"/>
          <w:w w:val="105"/>
        </w:rPr>
        <w:t>srtrt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srtrt</w:t>
      </w:r>
      <w:r>
        <w:rPr>
          <w:color w:val="4D5F6F"/>
          <w:spacing w:val="8"/>
          <w:w w:val="105"/>
        </w:rPr>
        <w:t> </w:t>
      </w:r>
      <w:r>
        <w:rPr>
          <w:color w:val="4D5F6F"/>
          <w:w w:val="105"/>
        </w:rPr>
        <w:t>fdgffg</w:t>
      </w:r>
      <w:r>
        <w:rPr>
          <w:color w:val="4D5F6F"/>
          <w:spacing w:val="7"/>
          <w:w w:val="105"/>
        </w:rPr>
        <w:t> </w:t>
      </w:r>
      <w:r>
        <w:rPr>
          <w:color w:val="4D5F6F"/>
          <w:w w:val="105"/>
        </w:rPr>
        <w:t>sfhhrtr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dfgs</w:t>
      </w:r>
      <w:r>
        <w:rPr/>
      </w:r>
    </w:p>
    <w:p>
      <w:pPr>
        <w:spacing w:after="0" w:line="260" w:lineRule="auto"/>
        <w:jc w:val="left"/>
        <w:sectPr>
          <w:type w:val="continuous"/>
          <w:pgSz w:w="11900" w:h="16840"/>
          <w:pgMar w:top="0" w:bottom="0" w:left="980" w:right="980"/>
          <w:cols w:num="2" w:equalWidth="0">
            <w:col w:w="1499" w:space="40"/>
            <w:col w:w="8401"/>
          </w:cols>
        </w:sectPr>
      </w:pPr>
    </w:p>
    <w:p>
      <w:pPr>
        <w:spacing w:line="240" w:lineRule="auto" w:before="9"/>
        <w:rPr>
          <w:rFonts w:ascii="Verdana" w:hAnsi="Verdana" w:cs="Verdana" w:eastAsia="Verdana"/>
          <w:sz w:val="8"/>
          <w:szCs w:val="8"/>
        </w:rPr>
      </w:pPr>
    </w:p>
    <w:p>
      <w:pPr>
        <w:spacing w:line="240" w:lineRule="auto" w:before="6"/>
        <w:rPr>
          <w:rFonts w:ascii="Verdana" w:hAnsi="Verdana" w:cs="Verdana" w:eastAsia="Verdana"/>
          <w:sz w:val="7"/>
          <w:szCs w:val="7"/>
        </w:rPr>
      </w:pPr>
    </w:p>
    <w:p>
      <w:pPr>
        <w:pStyle w:val="Heading3"/>
        <w:spacing w:line="240" w:lineRule="auto"/>
        <w:ind w:left="714" w:right="0" w:firstLine="0"/>
        <w:jc w:val="left"/>
        <w:rPr>
          <w:b w:val="0"/>
          <w:bCs w:val="0"/>
        </w:rPr>
      </w:pPr>
      <w:r>
        <w:rPr>
          <w:color w:val="4D5F6F"/>
          <w:w w:val="105"/>
        </w:rPr>
        <w:t>08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-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Fechamento</w:t>
      </w:r>
      <w:r>
        <w:rPr>
          <w:color w:val="4D5F6F"/>
          <w:spacing w:val="10"/>
          <w:w w:val="105"/>
        </w:rPr>
        <w:t> </w:t>
      </w:r>
      <w:r>
        <w:rPr>
          <w:color w:val="4D5F6F"/>
          <w:w w:val="105"/>
        </w:rPr>
        <w:t>:</w:t>
      </w:r>
      <w:r>
        <w:rPr>
          <w:b w:val="0"/>
        </w:rPr>
      </w:r>
    </w:p>
    <w:p>
      <w:pPr>
        <w:spacing w:line="240" w:lineRule="auto" w:before="7"/>
        <w:rPr>
          <w:rFonts w:ascii="Verdana" w:hAnsi="Verdana" w:cs="Verdana" w:eastAsia="Verdana"/>
          <w:b/>
          <w:bCs/>
          <w:sz w:val="6"/>
          <w:szCs w:val="6"/>
        </w:rPr>
      </w:pPr>
    </w:p>
    <w:p>
      <w:pPr>
        <w:pStyle w:val="BodyText"/>
        <w:tabs>
          <w:tab w:pos="1746" w:val="left" w:leader="none"/>
          <w:tab w:pos="3435" w:val="left" w:leader="none"/>
          <w:tab w:pos="4496" w:val="left" w:leader="none"/>
        </w:tabs>
        <w:spacing w:line="240" w:lineRule="auto"/>
        <w:ind w:right="0"/>
        <w:jc w:val="left"/>
      </w:pPr>
      <w:r>
        <w:rPr>
          <w:color w:val="4D5F6F"/>
          <w:spacing w:val="-1"/>
          <w:w w:val="105"/>
        </w:rPr>
        <w:t>Data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:</w:t>
        <w:tab/>
        <w:t>12/03/2015</w:t>
        <w:tab/>
        <w:t>Responsável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:</w:t>
        <w:tab/>
        <w:t>Karina</w:t>
      </w:r>
      <w:r>
        <w:rPr>
          <w:color w:val="4D5F6F"/>
          <w:spacing w:val="9"/>
          <w:w w:val="105"/>
        </w:rPr>
        <w:t> </w:t>
      </w:r>
      <w:r>
        <w:rPr>
          <w:color w:val="4D5F6F"/>
          <w:w w:val="105"/>
        </w:rPr>
        <w:t>Karina</w:t>
      </w:r>
      <w:r>
        <w:rPr>
          <w:color w:val="4D5F6F"/>
          <w:spacing w:val="17"/>
          <w:w w:val="105"/>
        </w:rPr>
        <w:t> </w:t>
      </w:r>
      <w:r>
        <w:rPr>
          <w:color w:val="4D5F6F"/>
          <w:w w:val="105"/>
        </w:rPr>
        <w:t>Karina</w:t>
      </w:r>
      <w:r>
        <w:rPr/>
      </w:r>
    </w:p>
    <w:p>
      <w:pPr>
        <w:spacing w:line="240" w:lineRule="auto" w:before="2"/>
        <w:rPr>
          <w:rFonts w:ascii="Verdana" w:hAnsi="Verdana" w:cs="Verdana" w:eastAsia="Verdana"/>
          <w:sz w:val="25"/>
          <w:szCs w:val="25"/>
        </w:rPr>
      </w:pPr>
    </w:p>
    <w:p>
      <w:pPr>
        <w:spacing w:line="240" w:lineRule="auto" w:before="6"/>
        <w:rPr>
          <w:rFonts w:ascii="Verdana" w:hAnsi="Verdana" w:cs="Verdana" w:eastAsia="Verdana"/>
          <w:sz w:val="7"/>
          <w:szCs w:val="7"/>
        </w:rPr>
      </w:pPr>
    </w:p>
    <w:p>
      <w:pPr>
        <w:pStyle w:val="BodyText"/>
        <w:tabs>
          <w:tab w:pos="4405" w:val="left" w:leader="none"/>
          <w:tab w:pos="8283" w:val="left" w:leader="none"/>
        </w:tabs>
        <w:spacing w:line="240" w:lineRule="auto"/>
        <w:ind w:left="618" w:right="0"/>
        <w:jc w:val="left"/>
      </w:pPr>
      <w:r>
        <w:rPr>
          <w:color w:val="4D5F6F"/>
          <w:w w:val="105"/>
        </w:rPr>
        <w:t>18Q4_rev06</w:t>
      </w:r>
      <w:r>
        <w:rPr>
          <w:color w:val="4D5F6F"/>
          <w:spacing w:val="23"/>
          <w:w w:val="105"/>
        </w:rPr>
        <w:t> </w:t>
      </w:r>
      <w:r>
        <w:rPr>
          <w:color w:val="4D5F6F"/>
          <w:w w:val="105"/>
        </w:rPr>
        <w:t>de</w:t>
      </w:r>
      <w:r>
        <w:rPr>
          <w:color w:val="4D5F6F"/>
          <w:spacing w:val="22"/>
          <w:w w:val="105"/>
        </w:rPr>
        <w:t> </w:t>
      </w:r>
      <w:r>
        <w:rPr>
          <w:color w:val="4D5F6F"/>
          <w:w w:val="105"/>
        </w:rPr>
        <w:t>29/01/2015</w:t>
        <w:tab/>
        <w:t>Emitido</w:t>
      </w:r>
      <w:r>
        <w:rPr>
          <w:color w:val="4D5F6F"/>
          <w:spacing w:val="14"/>
          <w:w w:val="105"/>
        </w:rPr>
        <w:t> </w:t>
      </w:r>
      <w:r>
        <w:rPr>
          <w:color w:val="4D5F6F"/>
          <w:w w:val="105"/>
        </w:rPr>
        <w:t>por:</w:t>
      </w:r>
      <w:r>
        <w:rPr>
          <w:color w:val="4D5F6F"/>
          <w:spacing w:val="12"/>
          <w:w w:val="105"/>
        </w:rPr>
        <w:t> </w:t>
      </w:r>
      <w:r>
        <w:rPr>
          <w:color w:val="4D5F6F"/>
          <w:w w:val="105"/>
        </w:rPr>
        <w:t>SGQ</w:t>
        <w:tab/>
        <w:t>Quali/</w:t>
      </w:r>
      <w:r>
        <w:rPr>
          <w:color w:val="4D5F6F"/>
          <w:spacing w:val="16"/>
          <w:w w:val="105"/>
        </w:rPr>
        <w:t> </w:t>
      </w:r>
      <w:r>
        <w:rPr>
          <w:color w:val="4D5F6F"/>
          <w:w w:val="105"/>
        </w:rPr>
        <w:t>Impr/</w:t>
      </w:r>
      <w:r>
        <w:rPr>
          <w:color w:val="4D5F6F"/>
          <w:spacing w:val="16"/>
          <w:w w:val="105"/>
        </w:rPr>
        <w:t> </w:t>
      </w:r>
      <w:r>
        <w:rPr>
          <w:color w:val="4D5F6F"/>
          <w:w w:val="105"/>
        </w:rPr>
        <w:t>Pr0015</w:t>
      </w:r>
      <w:r>
        <w:rPr/>
      </w: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sz w:val="20"/>
          <w:szCs w:val="20"/>
        </w:rPr>
      </w:pPr>
    </w:p>
    <w:p>
      <w:pPr>
        <w:spacing w:line="240" w:lineRule="auto" w:before="7"/>
        <w:rPr>
          <w:rFonts w:ascii="Verdana" w:hAnsi="Verdana" w:cs="Verdana" w:eastAsia="Verdana"/>
          <w:sz w:val="19"/>
          <w:szCs w:val="19"/>
        </w:rPr>
      </w:pPr>
    </w:p>
    <w:p>
      <w:pPr>
        <w:spacing w:after="0" w:line="240" w:lineRule="auto"/>
        <w:rPr>
          <w:rFonts w:ascii="Verdana" w:hAnsi="Verdana" w:cs="Verdana" w:eastAsia="Verdana"/>
          <w:sz w:val="19"/>
          <w:szCs w:val="19"/>
        </w:rPr>
        <w:sectPr>
          <w:type w:val="continuous"/>
          <w:pgSz w:w="11900" w:h="16840"/>
          <w:pgMar w:top="0" w:bottom="0" w:left="980" w:right="980"/>
        </w:sectPr>
      </w:pPr>
    </w:p>
    <w:p>
      <w:pPr>
        <w:pStyle w:val="Heading1"/>
        <w:spacing w:line="240" w:lineRule="auto" w:before="74"/>
        <w:ind w:right="0"/>
        <w:jc w:val="left"/>
      </w:pPr>
      <w:hyperlink r:id="rId18">
        <w:r>
          <w:rPr>
            <w:spacing w:val="-1"/>
          </w:rPr>
          <w:t>http://localhost/GSD_Plastics/Modulos/Laboratorio/Rnc/LabProdRAPPrint.aspx?CodR...</w:t>
        </w:r>
        <w:r>
          <w:rPr/>
        </w:r>
      </w:hyperlink>
    </w:p>
    <w:p>
      <w:pPr>
        <w:spacing w:before="69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pacing w:val="-1"/>
          <w:sz w:val="24"/>
        </w:rPr>
        <w:t>12/3/2015</w:t>
      </w:r>
      <w:r>
        <w:rPr>
          <w:rFonts w:ascii="Times New Roman"/>
          <w:sz w:val="24"/>
        </w:rPr>
      </w:r>
    </w:p>
    <w:sectPr>
      <w:type w:val="continuous"/>
      <w:pgSz w:w="11900" w:h="16840"/>
      <w:pgMar w:top="0" w:bottom="0" w:left="980" w:right="980"/>
      <w:cols w:num="2" w:equalWidth="0">
        <w:col w:w="8690" w:space="70"/>
        <w:col w:w="11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7"/>
      <w:numFmt w:val="decimal"/>
      <w:lvlText w:val="%1"/>
      <w:lvlJc w:val="left"/>
      <w:pPr>
        <w:ind w:left="863" w:hanging="17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3" w:hanging="178"/>
        <w:jc w:val="left"/>
      </w:pPr>
      <w:rPr>
        <w:rFonts w:hint="default" w:ascii="Verdana" w:hAnsi="Verdana" w:eastAsia="Verdana"/>
        <w:color w:val="4D5F6F"/>
        <w:spacing w:val="-3"/>
        <w:w w:val="107"/>
        <w:sz w:val="8"/>
        <w:szCs w:val="8"/>
      </w:rPr>
    </w:lvl>
    <w:lvl w:ilvl="2">
      <w:start w:val="1"/>
      <w:numFmt w:val="bullet"/>
      <w:lvlText w:val="•"/>
      <w:lvlJc w:val="left"/>
      <w:pPr>
        <w:ind w:left="1076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82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289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96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502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609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715" w:hanging="17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72" w:hanging="159"/>
        <w:jc w:val="left"/>
      </w:pPr>
      <w:rPr>
        <w:rFonts w:hint="default" w:ascii="Verdana" w:hAnsi="Verdana" w:eastAsia="Verdana"/>
        <w:b/>
        <w:bCs/>
        <w:color w:val="4D5F6F"/>
        <w:w w:val="107"/>
        <w:sz w:val="8"/>
        <w:szCs w:val="8"/>
      </w:rPr>
    </w:lvl>
    <w:lvl w:ilvl="1">
      <w:start w:val="1"/>
      <w:numFmt w:val="decimal"/>
      <w:lvlText w:val="%1.%2"/>
      <w:lvlJc w:val="left"/>
      <w:pPr>
        <w:ind w:left="863" w:hanging="178"/>
        <w:jc w:val="left"/>
      </w:pPr>
      <w:rPr>
        <w:rFonts w:hint="default" w:ascii="Verdana" w:hAnsi="Verdana" w:eastAsia="Verdana"/>
        <w:color w:val="4D5F6F"/>
        <w:spacing w:val="-3"/>
        <w:w w:val="107"/>
        <w:sz w:val="8"/>
        <w:szCs w:val="8"/>
      </w:rPr>
    </w:lvl>
    <w:lvl w:ilvl="2">
      <w:start w:val="1"/>
      <w:numFmt w:val="bullet"/>
      <w:lvlText w:val="•"/>
      <w:lvlJc w:val="left"/>
      <w:pPr>
        <w:ind w:left="942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011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80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15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219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289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358" w:hanging="17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685"/>
    </w:pPr>
    <w:rPr>
      <w:rFonts w:ascii="Verdana" w:hAnsi="Verdana" w:eastAsia="Verdana"/>
      <w:sz w:val="8"/>
      <w:szCs w:val="8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7"/>
      <w:outlineLvl w:val="2"/>
    </w:pPr>
    <w:rPr>
      <w:rFonts w:ascii="Verdana" w:hAnsi="Verdana" w:eastAsia="Verdana"/>
      <w:b/>
      <w:bCs/>
      <w:sz w:val="14"/>
      <w:szCs w:val="14"/>
    </w:rPr>
  </w:style>
  <w:style w:styleId="Heading3" w:type="paragraph">
    <w:name w:val="Heading 3"/>
    <w:basedOn w:val="Normal"/>
    <w:uiPriority w:val="1"/>
    <w:qFormat/>
    <w:pPr>
      <w:ind w:left="872" w:hanging="158"/>
      <w:outlineLvl w:val="3"/>
    </w:pPr>
    <w:rPr>
      <w:rFonts w:ascii="Verdana" w:hAnsi="Verdana" w:eastAsia="Verdana"/>
      <w:b/>
      <w:bCs/>
      <w:sz w:val="8"/>
      <w:szCs w:val="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yperlink" Target="http://localhost/GSD_Plastics/Modulos/Laboratorio/Rnc/LabProdRAPPrint.aspx?CodR." TargetMode="External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2015-03-25T12:07:37Z</dcterms:created>
  <dcterms:modified xsi:type="dcterms:W3CDTF">2015-03-25T12:07:37Z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2015-03-12T00:00:00Z</vt:filetime>
  </property>
  <property fmtid="{D5CDD505-2E9C-101B-9397-08002B2CF9AE}" pid="3" name="LastSaved">
    <vt:filetime>2015-03-25T00:00:00Z</vt:filetime>
  </property>
</Properties>
</file>